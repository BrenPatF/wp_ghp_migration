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F2" w:rsidRPr="008052A9" w:rsidRDefault="00313578" w:rsidP="00C058F2">
      <w:pPr>
        <w:pStyle w:val="BodyText"/>
        <w:ind w:right="67"/>
        <w:rPr>
          <w:rStyle w:val="HighlightedVariable"/>
          <w:color w:val="auto"/>
          <w:sz w:val="48"/>
          <w:u w:val="single"/>
        </w:rPr>
      </w:pPr>
      <w:r>
        <w:rPr>
          <w:rStyle w:val="HighlightedVariable"/>
          <w:color w:val="auto"/>
          <w:sz w:val="48"/>
          <w:u w:val="single"/>
        </w:rPr>
        <w:t>Brendan</w:t>
      </w:r>
      <w:r w:rsidR="00C058F2" w:rsidRPr="008052A9">
        <w:rPr>
          <w:rStyle w:val="HighlightedVariable"/>
          <w:color w:val="auto"/>
          <w:sz w:val="48"/>
          <w:u w:val="single"/>
        </w:rPr>
        <w:t xml:space="preserve"> Oracle</w:t>
      </w:r>
    </w:p>
    <w:p w:rsidR="00C058F2" w:rsidRDefault="00C058F2" w:rsidP="00C058F2">
      <w:pPr>
        <w:pStyle w:val="BodyText"/>
        <w:jc w:val="both"/>
      </w:pPr>
    </w:p>
    <w:p w:rsidR="00C058F2" w:rsidRDefault="00C058F2" w:rsidP="00C058F2">
      <w:pPr>
        <w:pStyle w:val="BodyText"/>
        <w:ind w:left="0"/>
        <w:jc w:val="both"/>
      </w:pPr>
    </w:p>
    <w:p w:rsidR="00C058F2" w:rsidRDefault="00C058F2" w:rsidP="00C058F2">
      <w:pPr>
        <w:pStyle w:val="BodyText"/>
        <w:jc w:val="both"/>
      </w:pPr>
    </w:p>
    <w:p w:rsidR="00C058F2" w:rsidRDefault="00C058F2" w:rsidP="00C058F2">
      <w:pPr>
        <w:pStyle w:val="BodyText"/>
        <w:jc w:val="both"/>
      </w:pPr>
    </w:p>
    <w:p w:rsidR="00C058F2" w:rsidRDefault="00C058F2" w:rsidP="00C058F2">
      <w:pPr>
        <w:pStyle w:val="BodyText"/>
        <w:jc w:val="both"/>
      </w:pPr>
    </w:p>
    <w:p w:rsidR="00C058F2" w:rsidRPr="005B770F" w:rsidRDefault="00C058F2" w:rsidP="00C058F2">
      <w:pPr>
        <w:pStyle w:val="BodyText"/>
        <w:jc w:val="both"/>
      </w:pPr>
    </w:p>
    <w:p w:rsidR="00C058F2" w:rsidRDefault="00C058F2" w:rsidP="00C058F2">
      <w:pPr>
        <w:pStyle w:val="Title-Major"/>
        <w:ind w:right="5"/>
      </w:pPr>
      <w:r>
        <w:t xml:space="preserve">AIM </w:t>
      </w:r>
    </w:p>
    <w:p w:rsidR="00C058F2" w:rsidRDefault="00C058F2" w:rsidP="00C058F2">
      <w:pPr>
        <w:pStyle w:val="Title-Major"/>
        <w:ind w:right="5"/>
      </w:pPr>
      <w:r>
        <w:t>MD120 – Oracle Installation</w:t>
      </w:r>
    </w:p>
    <w:p w:rsidR="00C058F2" w:rsidRDefault="00C058F2" w:rsidP="00C058F2">
      <w:pPr>
        <w:pStyle w:val="Title-Major"/>
        <w:ind w:right="5"/>
      </w:pPr>
    </w:p>
    <w:p w:rsidR="00C058F2" w:rsidRDefault="00C058F2" w:rsidP="00C058F2">
      <w:pPr>
        <w:pStyle w:val="Title-Major"/>
        <w:ind w:right="5"/>
      </w:pPr>
    </w:p>
    <w:p w:rsidR="00C058F2" w:rsidRDefault="00E94D7B" w:rsidP="00C058F2">
      <w:pPr>
        <w:pStyle w:val="Title-Major"/>
        <w:ind w:right="5"/>
      </w:pPr>
      <w:r w:rsidRPr="00E94D7B">
        <w:t xml:space="preserve">MD120 - </w:t>
      </w:r>
      <w:r w:rsidR="002D0094" w:rsidRPr="00B64EAB">
        <w:t>XX Example XML CP</w:t>
      </w:r>
      <w:r w:rsidR="002D0094">
        <w:t xml:space="preserve"> (Email)</w:t>
      </w:r>
    </w:p>
    <w:p w:rsidR="00C058F2" w:rsidRDefault="00C058F2" w:rsidP="00C058F2">
      <w:pPr>
        <w:pStyle w:val="BodyText"/>
        <w:ind w:left="0"/>
        <w:jc w:val="both"/>
      </w:pPr>
    </w:p>
    <w:p w:rsidR="002C1F79" w:rsidRDefault="002C1F79" w:rsidP="00E44F41">
      <w:pPr>
        <w:pStyle w:val="BodyText"/>
        <w:jc w:val="both"/>
      </w:pPr>
    </w:p>
    <w:p w:rsidR="002C1F79" w:rsidRDefault="002C1F79" w:rsidP="00E44F41">
      <w:pPr>
        <w:pStyle w:val="BodyText"/>
        <w:jc w:val="both"/>
      </w:pPr>
    </w:p>
    <w:p w:rsidR="002C1F79" w:rsidRDefault="002C1F79" w:rsidP="00E44F41">
      <w:pPr>
        <w:pStyle w:val="BodyText"/>
        <w:jc w:val="both"/>
      </w:pPr>
    </w:p>
    <w:p w:rsidR="002C1F79" w:rsidRDefault="002C1F79" w:rsidP="00E44F41">
      <w:pPr>
        <w:pStyle w:val="BodyText"/>
        <w:jc w:val="both"/>
      </w:pPr>
    </w:p>
    <w:p w:rsidR="002C1F79" w:rsidRDefault="002C1F79" w:rsidP="00E44F41">
      <w:pPr>
        <w:pStyle w:val="BodyText"/>
        <w:jc w:val="both"/>
      </w:pPr>
    </w:p>
    <w:p w:rsidR="002C1F79" w:rsidRPr="007A1B16" w:rsidRDefault="002C1F79" w:rsidP="00E44F41">
      <w:pPr>
        <w:pStyle w:val="BodyText"/>
        <w:tabs>
          <w:tab w:val="left" w:pos="4320"/>
        </w:tabs>
        <w:spacing w:after="0"/>
        <w:jc w:val="both"/>
        <w:rPr>
          <w:rFonts w:ascii="Arial" w:hAnsi="Arial" w:cs="Arial"/>
        </w:rPr>
      </w:pPr>
      <w:r w:rsidRPr="007A1B16">
        <w:rPr>
          <w:rFonts w:ascii="Arial" w:hAnsi="Arial" w:cs="Arial"/>
        </w:rPr>
        <w:t>Author:</w:t>
      </w:r>
      <w:r w:rsidRPr="007A1B16">
        <w:rPr>
          <w:rFonts w:ascii="Arial" w:hAnsi="Arial" w:cs="Arial"/>
        </w:rPr>
        <w:tab/>
      </w:r>
      <w:r w:rsidRPr="007A1B16">
        <w:rPr>
          <w:rStyle w:val="HighlightedVariable"/>
          <w:rFonts w:ascii="Arial" w:hAnsi="Arial" w:cs="Arial"/>
          <w:color w:val="auto"/>
        </w:rPr>
        <w:t>Brendan Furey</w:t>
      </w:r>
    </w:p>
    <w:p w:rsidR="002C1F79" w:rsidRPr="007A1B16" w:rsidRDefault="002C1F79" w:rsidP="00E44F41">
      <w:pPr>
        <w:pStyle w:val="BodyText"/>
        <w:tabs>
          <w:tab w:val="left" w:pos="4320"/>
        </w:tabs>
        <w:spacing w:after="0"/>
        <w:jc w:val="both"/>
        <w:rPr>
          <w:rFonts w:ascii="Arial" w:hAnsi="Arial" w:cs="Arial"/>
        </w:rPr>
      </w:pPr>
      <w:r w:rsidRPr="007A1B16">
        <w:rPr>
          <w:rFonts w:ascii="Arial" w:hAnsi="Arial" w:cs="Arial"/>
        </w:rPr>
        <w:t>Creation Date:</w:t>
      </w:r>
      <w:r w:rsidRPr="007A1B16">
        <w:rPr>
          <w:rFonts w:ascii="Arial" w:hAnsi="Arial" w:cs="Arial"/>
        </w:rPr>
        <w:tab/>
      </w:r>
      <w:r w:rsidR="00CE1A0E">
        <w:t>20</w:t>
      </w:r>
      <w:r w:rsidR="00704D5E">
        <w:t xml:space="preserve"> </w:t>
      </w:r>
      <w:r w:rsidR="00CE1A0E">
        <w:t>September</w:t>
      </w:r>
      <w:r w:rsidR="00704D5E">
        <w:t xml:space="preserve"> 2014</w:t>
      </w:r>
    </w:p>
    <w:p w:rsidR="002C1F79" w:rsidRPr="007A1B16" w:rsidRDefault="002C1F79" w:rsidP="00E44F41">
      <w:pPr>
        <w:pStyle w:val="BodyText"/>
        <w:tabs>
          <w:tab w:val="left" w:pos="4320"/>
        </w:tabs>
        <w:spacing w:after="0"/>
        <w:jc w:val="both"/>
        <w:rPr>
          <w:rFonts w:ascii="Arial" w:hAnsi="Arial" w:cs="Arial"/>
        </w:rPr>
      </w:pPr>
    </w:p>
    <w:p w:rsidR="002C1F79" w:rsidRPr="007A1B16" w:rsidRDefault="00E94D7B" w:rsidP="00E44F41">
      <w:pPr>
        <w:pStyle w:val="BodyText"/>
        <w:tabs>
          <w:tab w:val="left" w:pos="432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Version:</w:t>
      </w:r>
      <w:r>
        <w:rPr>
          <w:rFonts w:ascii="Arial" w:hAnsi="Arial" w:cs="Arial"/>
        </w:rPr>
        <w:tab/>
        <w:t>1.0</w:t>
      </w:r>
    </w:p>
    <w:p w:rsidR="002C1F79" w:rsidRDefault="002C1F79" w:rsidP="00E44F41">
      <w:pPr>
        <w:pStyle w:val="BodyText"/>
        <w:tabs>
          <w:tab w:val="left" w:pos="4320"/>
        </w:tabs>
        <w:spacing w:after="0"/>
        <w:jc w:val="both"/>
      </w:pPr>
      <w:r w:rsidRPr="007A1B16">
        <w:rPr>
          <w:rFonts w:ascii="Arial" w:hAnsi="Arial" w:cs="Arial"/>
        </w:rPr>
        <w:t>Last Updated:</w:t>
      </w:r>
      <w:r w:rsidRPr="007A1B16">
        <w:rPr>
          <w:rFonts w:ascii="Arial" w:hAnsi="Arial" w:cs="Arial"/>
        </w:rPr>
        <w:tab/>
      </w:r>
    </w:p>
    <w:p w:rsidR="002C1F79" w:rsidRPr="00285C7F" w:rsidRDefault="002C1F79" w:rsidP="00D4655B">
      <w:pPr>
        <w:pStyle w:val="TOCHeading1"/>
      </w:pPr>
      <w:r w:rsidRPr="00285C7F">
        <w:lastRenderedPageBreak/>
        <w:t>Table of Contents</w:t>
      </w:r>
    </w:p>
    <w:p w:rsidR="00CE1A0E" w:rsidRDefault="007E56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fldChar w:fldCharType="begin"/>
      </w:r>
      <w:r w:rsidR="002C1F79">
        <w:instrText xml:space="preserve"> TOC \o "1-4" \h \z </w:instrText>
      </w:r>
      <w:r>
        <w:fldChar w:fldCharType="separate"/>
      </w:r>
      <w:hyperlink w:anchor="_Toc398990846" w:history="1">
        <w:r w:rsidR="00CE1A0E" w:rsidRPr="002032B7">
          <w:rPr>
            <w:rStyle w:val="Hyperlink"/>
            <w:noProof/>
          </w:rPr>
          <w:t>Document Control</w:t>
        </w:r>
        <w:r w:rsidR="00CE1A0E">
          <w:rPr>
            <w:noProof/>
            <w:webHidden/>
          </w:rPr>
          <w:tab/>
        </w:r>
        <w:r w:rsidR="00CE1A0E">
          <w:rPr>
            <w:noProof/>
            <w:webHidden/>
          </w:rPr>
          <w:fldChar w:fldCharType="begin"/>
        </w:r>
        <w:r w:rsidR="00CE1A0E">
          <w:rPr>
            <w:noProof/>
            <w:webHidden/>
          </w:rPr>
          <w:instrText xml:space="preserve"> PAGEREF _Toc398990846 \h </w:instrText>
        </w:r>
        <w:r w:rsidR="00CE1A0E">
          <w:rPr>
            <w:noProof/>
            <w:webHidden/>
          </w:rPr>
        </w:r>
        <w:r w:rsidR="00CE1A0E">
          <w:rPr>
            <w:noProof/>
            <w:webHidden/>
          </w:rPr>
          <w:fldChar w:fldCharType="separate"/>
        </w:r>
        <w:r w:rsidR="00CE1A0E">
          <w:rPr>
            <w:noProof/>
            <w:webHidden/>
          </w:rPr>
          <w:t>3</w:t>
        </w:r>
        <w:r w:rsidR="00CE1A0E">
          <w:rPr>
            <w:noProof/>
            <w:webHidden/>
          </w:rPr>
          <w:fldChar w:fldCharType="end"/>
        </w:r>
      </w:hyperlink>
    </w:p>
    <w:p w:rsidR="00CE1A0E" w:rsidRDefault="00CE1A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98990847" w:history="1">
        <w:r w:rsidRPr="002032B7">
          <w:rPr>
            <w:rStyle w:val="Hyperlink"/>
            <w:noProof/>
          </w:rPr>
          <w:t>Foreword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1A0E" w:rsidRDefault="00CE1A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98990848" w:history="1">
        <w:r w:rsidRPr="002032B7">
          <w:rPr>
            <w:rStyle w:val="Hyperlink"/>
            <w:noProof/>
          </w:rPr>
          <w:t>Change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1A0E" w:rsidRDefault="00CE1A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98990849" w:history="1">
        <w:r w:rsidRPr="002032B7">
          <w:rPr>
            <w:rStyle w:val="Hyperlink"/>
            <w:noProof/>
          </w:rPr>
          <w:t>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A0E" w:rsidRDefault="00CE1A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98990850" w:history="1">
        <w:r w:rsidRPr="002032B7">
          <w:rPr>
            <w:rStyle w:val="Hyperlink"/>
            <w:noProof/>
          </w:rPr>
          <w:t>Installation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A0E" w:rsidRDefault="00CE1A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98990851" w:history="1">
        <w:r w:rsidRPr="002032B7">
          <w:rPr>
            <w:rStyle w:val="Hyperlink"/>
            <w:noProof/>
          </w:rPr>
          <w:t>Installation Source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A0E" w:rsidRDefault="00CE1A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98990852" w:history="1">
        <w:r w:rsidRPr="002032B7">
          <w:rPr>
            <w:rStyle w:val="Hyperlink"/>
            <w:noProof/>
          </w:rPr>
          <w:t>Pre-Installation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A0E" w:rsidRDefault="00CE1A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98990853" w:history="1">
        <w:r w:rsidRPr="002032B7">
          <w:rPr>
            <w:rStyle w:val="Hyperlink"/>
            <w:noProof/>
          </w:rPr>
          <w:t>Installation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1A0E" w:rsidRDefault="00CE1A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98990854" w:history="1">
        <w:r w:rsidRPr="002032B7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_Toc398990854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F79" w:rsidRDefault="007E565B" w:rsidP="00282B0E">
      <w:pPr>
        <w:pStyle w:val="BodyText"/>
      </w:pPr>
      <w:r>
        <w:fldChar w:fldCharType="end"/>
      </w:r>
    </w:p>
    <w:p w:rsidR="002C1F79" w:rsidRDefault="002C1F79">
      <w:pPr>
        <w:rPr>
          <w:sz w:val="2"/>
        </w:rPr>
      </w:pPr>
    </w:p>
    <w:p w:rsidR="002C1F79" w:rsidRDefault="002C1F79">
      <w:pPr>
        <w:rPr>
          <w:sz w:val="2"/>
        </w:rPr>
      </w:pPr>
    </w:p>
    <w:p w:rsidR="002C1F79" w:rsidRDefault="002C1F79">
      <w:pPr>
        <w:pStyle w:val="Heading2"/>
        <w:spacing w:after="0"/>
      </w:pPr>
      <w:bookmarkStart w:id="0" w:name="_Toc419698697"/>
      <w:bookmarkStart w:id="1" w:name="_Toc398990846"/>
      <w:r>
        <w:lastRenderedPageBreak/>
        <w:t>Document Control</w:t>
      </w:r>
      <w:bookmarkEnd w:id="0"/>
      <w:bookmarkEnd w:id="1"/>
    </w:p>
    <w:p w:rsidR="002C1F79" w:rsidRDefault="002C1F79" w:rsidP="00791081">
      <w:pPr>
        <w:pStyle w:val="HeadingBar"/>
      </w:pPr>
    </w:p>
    <w:p w:rsidR="002C1F79" w:rsidRDefault="002C1F79" w:rsidP="00791081">
      <w:pPr>
        <w:pStyle w:val="Heading3"/>
      </w:pPr>
      <w:bookmarkStart w:id="2" w:name="_Toc398990847"/>
      <w:r>
        <w:t>Foreword</w:t>
      </w:r>
      <w:bookmarkEnd w:id="2"/>
    </w:p>
    <w:p w:rsidR="002C1F79" w:rsidRPr="00CE4285" w:rsidRDefault="00CE2D5F" w:rsidP="00CE4285">
      <w:pPr>
        <w:pStyle w:val="BodyBPF"/>
      </w:pPr>
      <w:r>
        <w:t xml:space="preserve">This document provides the instructions for installing the </w:t>
      </w:r>
      <w:r w:rsidR="006355BA" w:rsidRPr="00B64EAB">
        <w:t>XX Example XML CP</w:t>
      </w:r>
      <w:r w:rsidR="006355BA">
        <w:t xml:space="preserve"> (Email) </w:t>
      </w:r>
      <w:r w:rsidR="00704D5E">
        <w:t>program</w:t>
      </w:r>
      <w:r>
        <w:t>.</w:t>
      </w:r>
    </w:p>
    <w:p w:rsidR="002C1F79" w:rsidRPr="00F73751" w:rsidRDefault="002C1F79" w:rsidP="001E1FED">
      <w:pPr>
        <w:pStyle w:val="Note"/>
        <w:numPr>
          <w:ilvl w:val="0"/>
          <w:numId w:val="2"/>
        </w:numPr>
        <w:pBdr>
          <w:right w:val="single" w:sz="6" w:space="0" w:color="auto" w:shadow="1"/>
        </w:pBdr>
        <w:ind w:left="3200" w:right="38"/>
      </w:pPr>
      <w:r w:rsidRPr="00692118">
        <w:t xml:space="preserve">Clause specifying </w:t>
      </w:r>
      <w:r>
        <w:t>to whom (departments, divisions, etc.) is this document applicable (for action and for information).</w:t>
      </w:r>
    </w:p>
    <w:p w:rsidR="002C1F79" w:rsidRDefault="002C1F79" w:rsidP="007B137E">
      <w:pPr>
        <w:pStyle w:val="HeadingBar"/>
      </w:pPr>
      <w:bookmarkStart w:id="3" w:name="_Toc167595636"/>
    </w:p>
    <w:p w:rsidR="002C1F79" w:rsidRDefault="002C1F79" w:rsidP="007B137E">
      <w:pPr>
        <w:pStyle w:val="Heading3"/>
      </w:pPr>
      <w:bookmarkStart w:id="4" w:name="_Toc398990848"/>
      <w:r>
        <w:t>Change Record</w:t>
      </w:r>
      <w:bookmarkEnd w:id="3"/>
      <w:bookmarkEnd w:id="4"/>
    </w:p>
    <w:tbl>
      <w:tblPr>
        <w:tblW w:w="10317" w:type="dxa"/>
        <w:tblInd w:w="91" w:type="dxa"/>
        <w:tblLayout w:type="fixed"/>
        <w:tblLook w:val="0000" w:firstRow="0" w:lastRow="0" w:firstColumn="0" w:lastColumn="0" w:noHBand="0" w:noVBand="0"/>
      </w:tblPr>
      <w:tblGrid>
        <w:gridCol w:w="1435"/>
        <w:gridCol w:w="1282"/>
        <w:gridCol w:w="1269"/>
        <w:gridCol w:w="6331"/>
      </w:tblGrid>
      <w:tr w:rsidR="002C1F79" w:rsidRPr="001A6C27">
        <w:trPr>
          <w:trHeight w:val="25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C1F79" w:rsidRPr="001A6C27" w:rsidRDefault="002C1F79" w:rsidP="00F4688F">
            <w:pPr>
              <w:pStyle w:val="TableHeading"/>
              <w:rPr>
                <w:rFonts w:ascii="Arial" w:hAnsi="Arial" w:cs="Arial"/>
                <w:sz w:val="20"/>
              </w:rPr>
            </w:pPr>
            <w:r w:rsidRPr="001A6C27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C1F79" w:rsidRPr="001A6C27" w:rsidRDefault="002C1F79" w:rsidP="00F4688F">
            <w:pPr>
              <w:pStyle w:val="TableHeading"/>
              <w:rPr>
                <w:rFonts w:ascii="Arial" w:hAnsi="Arial" w:cs="Arial"/>
                <w:sz w:val="20"/>
              </w:rPr>
            </w:pPr>
            <w:r w:rsidRPr="001A6C27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:rsidR="002C1F79" w:rsidRPr="001A6C27" w:rsidRDefault="002C1F79" w:rsidP="00F4688F">
            <w:pPr>
              <w:pStyle w:val="TableHeading"/>
              <w:rPr>
                <w:rFonts w:ascii="Arial" w:hAnsi="Arial" w:cs="Arial"/>
                <w:sz w:val="20"/>
              </w:rPr>
            </w:pPr>
            <w:r w:rsidRPr="001A6C27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C1F79" w:rsidRPr="001A6C27" w:rsidRDefault="002C1F79" w:rsidP="00F4688F">
            <w:pPr>
              <w:pStyle w:val="TableHeading"/>
              <w:rPr>
                <w:rFonts w:ascii="Arial" w:hAnsi="Arial" w:cs="Arial"/>
                <w:sz w:val="20"/>
              </w:rPr>
            </w:pPr>
            <w:r w:rsidRPr="001A6C27">
              <w:rPr>
                <w:rFonts w:ascii="Arial" w:hAnsi="Arial" w:cs="Arial"/>
                <w:sz w:val="20"/>
              </w:rPr>
              <w:t>Change Reference</w:t>
            </w:r>
          </w:p>
        </w:tc>
      </w:tr>
      <w:tr w:rsidR="002C1F79" w:rsidRPr="001A6C27">
        <w:trPr>
          <w:trHeight w:val="25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F79" w:rsidRPr="001A6C27" w:rsidRDefault="00D91968" w:rsidP="00CE1A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1A0E">
              <w:rPr>
                <w:rFonts w:ascii="Arial" w:hAnsi="Arial" w:cs="Arial"/>
              </w:rPr>
              <w:t>0</w:t>
            </w:r>
            <w:r w:rsidR="002C1F79">
              <w:rPr>
                <w:rFonts w:ascii="Arial" w:hAnsi="Arial" w:cs="Arial"/>
              </w:rPr>
              <w:t>-</w:t>
            </w:r>
            <w:r w:rsidR="00CE1A0E">
              <w:rPr>
                <w:rFonts w:ascii="Arial" w:hAnsi="Arial" w:cs="Arial"/>
              </w:rPr>
              <w:t>Sep</w:t>
            </w:r>
            <w:r w:rsidR="002C1F79" w:rsidRPr="001A6C27">
              <w:rPr>
                <w:rFonts w:ascii="Arial" w:hAnsi="Arial" w:cs="Arial"/>
              </w:rPr>
              <w:t>-20</w:t>
            </w:r>
            <w:r w:rsidR="000227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F79" w:rsidRPr="001A6C27" w:rsidRDefault="002C1F79" w:rsidP="00F4688F">
            <w:pPr>
              <w:rPr>
                <w:rFonts w:ascii="Arial" w:hAnsi="Arial" w:cs="Arial"/>
              </w:rPr>
            </w:pPr>
            <w:r w:rsidRPr="001A6C27">
              <w:rPr>
                <w:rFonts w:ascii="Arial" w:hAnsi="Arial" w:cs="Arial"/>
              </w:rPr>
              <w:t>BP Furey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C1F79" w:rsidRPr="001A6C27" w:rsidRDefault="00E94D7B" w:rsidP="00F4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F79" w:rsidRPr="001A6C27" w:rsidRDefault="002C1F79" w:rsidP="00F4688F">
            <w:pPr>
              <w:rPr>
                <w:rFonts w:ascii="Arial" w:hAnsi="Arial" w:cs="Arial"/>
              </w:rPr>
            </w:pPr>
            <w:r w:rsidRPr="001A6C27">
              <w:rPr>
                <w:rFonts w:ascii="Arial" w:hAnsi="Arial" w:cs="Arial"/>
              </w:rPr>
              <w:t>Initial</w:t>
            </w:r>
          </w:p>
        </w:tc>
      </w:tr>
    </w:tbl>
    <w:p w:rsidR="002C1F79" w:rsidRDefault="002C1F79" w:rsidP="0002278A">
      <w:pPr>
        <w:pStyle w:val="BodyText"/>
        <w:ind w:left="0"/>
      </w:pPr>
    </w:p>
    <w:p w:rsidR="002C1F79" w:rsidRDefault="002C1F79" w:rsidP="007E5BAB">
      <w:pPr>
        <w:pStyle w:val="Heading2"/>
      </w:pPr>
      <w:bookmarkStart w:id="5" w:name="_Toc398990849"/>
      <w:r>
        <w:lastRenderedPageBreak/>
        <w:t>Installation Instructions</w:t>
      </w:r>
      <w:bookmarkEnd w:id="5"/>
    </w:p>
    <w:p w:rsidR="002C1F79" w:rsidRDefault="002C1F79" w:rsidP="00137480">
      <w:pPr>
        <w:pStyle w:val="HeadingBar"/>
      </w:pPr>
      <w:bookmarkStart w:id="6" w:name="_Toc452965364"/>
    </w:p>
    <w:p w:rsidR="002C1F79" w:rsidRPr="00C35732" w:rsidRDefault="002C1F79" w:rsidP="00137480">
      <w:pPr>
        <w:pStyle w:val="Heading3"/>
      </w:pPr>
      <w:bookmarkStart w:id="7" w:name="_Toc398990850"/>
      <w:r>
        <w:t>Installation Environment</w:t>
      </w:r>
      <w:bookmarkEnd w:id="7"/>
    </w:p>
    <w:p w:rsidR="002C1F79" w:rsidRDefault="002C1F79" w:rsidP="00C1633A">
      <w:pPr>
        <w:pStyle w:val="BodyBPF"/>
      </w:pPr>
      <w:r>
        <w:t xml:space="preserve">The </w:t>
      </w:r>
      <w:r w:rsidR="006355BA">
        <w:t xml:space="preserve">installation was tested on instance </w:t>
      </w:r>
      <w:r w:rsidR="006355BA" w:rsidRPr="001E648C">
        <w:t>VISR1213</w:t>
      </w:r>
      <w:r w:rsidR="006355BA">
        <w:t xml:space="preserve"> and is designed to work on any environment by the use of parameters obtained in pre-installation steps</w:t>
      </w:r>
      <w:r>
        <w:t>.</w:t>
      </w:r>
    </w:p>
    <w:p w:rsidR="002C1F79" w:rsidRDefault="002C1F79" w:rsidP="00137480">
      <w:pPr>
        <w:pStyle w:val="HeadingBar"/>
      </w:pPr>
    </w:p>
    <w:p w:rsidR="002C1F79" w:rsidRDefault="002C1F79" w:rsidP="00137480">
      <w:pPr>
        <w:pStyle w:val="Heading3"/>
      </w:pPr>
      <w:bookmarkStart w:id="8" w:name="_Toc398990851"/>
      <w:r>
        <w:t>Installation Source Files</w:t>
      </w:r>
      <w:bookmarkEnd w:id="8"/>
    </w:p>
    <w:tbl>
      <w:tblPr>
        <w:tblW w:w="1050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4677"/>
        <w:gridCol w:w="2552"/>
      </w:tblGrid>
      <w:tr w:rsidR="004E4EF3" w:rsidRPr="009460FE" w:rsidTr="006355BA">
        <w:trPr>
          <w:trHeight w:val="255"/>
        </w:trPr>
        <w:tc>
          <w:tcPr>
            <w:tcW w:w="3278" w:type="dxa"/>
            <w:shd w:val="clear" w:color="auto" w:fill="F3F3F3"/>
          </w:tcPr>
          <w:p w:rsidR="004E4EF3" w:rsidRPr="009460FE" w:rsidRDefault="004E4EF3" w:rsidP="00F4688F">
            <w:pPr>
              <w:rPr>
                <w:b/>
              </w:rPr>
            </w:pPr>
            <w:r w:rsidRPr="009460FE">
              <w:rPr>
                <w:b/>
              </w:rPr>
              <w:t>Name</w:t>
            </w:r>
          </w:p>
        </w:tc>
        <w:tc>
          <w:tcPr>
            <w:tcW w:w="4677" w:type="dxa"/>
            <w:shd w:val="clear" w:color="auto" w:fill="F3F3F3"/>
            <w:noWrap/>
          </w:tcPr>
          <w:p w:rsidR="004E4EF3" w:rsidRPr="009460FE" w:rsidRDefault="004E4EF3" w:rsidP="00F4688F">
            <w:pPr>
              <w:rPr>
                <w:b/>
              </w:rPr>
            </w:pPr>
            <w:r w:rsidRPr="009460FE">
              <w:rPr>
                <w:b/>
              </w:rPr>
              <w:t>Description</w:t>
            </w:r>
          </w:p>
        </w:tc>
        <w:tc>
          <w:tcPr>
            <w:tcW w:w="2552" w:type="dxa"/>
            <w:shd w:val="clear" w:color="auto" w:fill="F3F3F3"/>
            <w:vAlign w:val="center"/>
          </w:tcPr>
          <w:p w:rsidR="004E4EF3" w:rsidRPr="00BB618B" w:rsidRDefault="004E4EF3" w:rsidP="00236D2B">
            <w:pPr>
              <w:rPr>
                <w:rFonts w:ascii="Arial" w:hAnsi="Arial" w:cs="Arial"/>
                <w:b/>
                <w:lang w:val="en-GB"/>
              </w:rPr>
            </w:pPr>
            <w:r w:rsidRPr="00BB618B">
              <w:rPr>
                <w:rFonts w:ascii="Arial" w:hAnsi="Arial" w:cs="Arial"/>
                <w:b/>
                <w:lang w:val="en-GB"/>
              </w:rPr>
              <w:t>Location</w:t>
            </w:r>
          </w:p>
        </w:tc>
      </w:tr>
      <w:tr w:rsidR="00D6365A" w:rsidRPr="003B30EE" w:rsidTr="00236D2B">
        <w:trPr>
          <w:trHeight w:val="255"/>
        </w:trPr>
        <w:tc>
          <w:tcPr>
            <w:tcW w:w="10507" w:type="dxa"/>
            <w:gridSpan w:val="3"/>
          </w:tcPr>
          <w:p w:rsidR="00D6365A" w:rsidRPr="003B30EE" w:rsidRDefault="00D6365A" w:rsidP="00236D2B">
            <w:pPr>
              <w:jc w:val="center"/>
              <w:rPr>
                <w:i/>
              </w:rPr>
            </w:pPr>
            <w:r>
              <w:rPr>
                <w:i/>
              </w:rPr>
              <w:t>Release tar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</w:tcPr>
          <w:p w:rsidR="00DA392C" w:rsidRPr="000776B4" w:rsidRDefault="001E648C" w:rsidP="0026231E">
            <w:r>
              <w:t>XX_ERPXMLCP</w:t>
            </w:r>
            <w:r w:rsidR="007A4468">
              <w:t>_EM</w:t>
            </w:r>
            <w:r w:rsidR="00DA392C" w:rsidRPr="00D6365A">
              <w:t>.tar</w:t>
            </w:r>
          </w:p>
        </w:tc>
        <w:tc>
          <w:tcPr>
            <w:tcW w:w="4677" w:type="dxa"/>
            <w:noWrap/>
          </w:tcPr>
          <w:p w:rsidR="00DA392C" w:rsidRDefault="00DA392C" w:rsidP="0026231E">
            <w:r>
              <w:t>Unix tar file for the release</w:t>
            </w:r>
          </w:p>
        </w:tc>
        <w:tc>
          <w:tcPr>
            <w:tcW w:w="2552" w:type="dxa"/>
          </w:tcPr>
          <w:p w:rsidR="00DA392C" w:rsidRDefault="00DA392C" w:rsidP="00D6365A">
            <w:r>
              <w:t>$</w:t>
            </w:r>
            <w:r w:rsidR="001E648C">
              <w:t>XXCUS</w:t>
            </w:r>
            <w:r>
              <w:t>_TOP/rel</w:t>
            </w:r>
          </w:p>
        </w:tc>
      </w:tr>
      <w:tr w:rsidR="00DA392C" w:rsidRPr="003B30EE" w:rsidTr="00F0651B">
        <w:trPr>
          <w:trHeight w:val="255"/>
        </w:trPr>
        <w:tc>
          <w:tcPr>
            <w:tcW w:w="10507" w:type="dxa"/>
            <w:gridSpan w:val="3"/>
          </w:tcPr>
          <w:p w:rsidR="006355BA" w:rsidRDefault="006355BA" w:rsidP="001E648C">
            <w:pPr>
              <w:jc w:val="center"/>
              <w:rPr>
                <w:i/>
              </w:rPr>
            </w:pPr>
          </w:p>
          <w:p w:rsidR="00DA392C" w:rsidRDefault="001E648C" w:rsidP="001E648C">
            <w:pPr>
              <w:jc w:val="center"/>
              <w:rPr>
                <w:i/>
              </w:rPr>
            </w:pPr>
            <w:r>
              <w:rPr>
                <w:i/>
              </w:rPr>
              <w:t>Note all code is in the tar file</w:t>
            </w:r>
            <w:r w:rsidR="006355BA">
              <w:rPr>
                <w:i/>
              </w:rPr>
              <w:t xml:space="preserve"> above</w:t>
            </w:r>
            <w:r>
              <w:rPr>
                <w:i/>
              </w:rPr>
              <w:t>, the listing below is for reference only, assuming the  generic  installer is already present</w:t>
            </w:r>
          </w:p>
          <w:p w:rsidR="006355BA" w:rsidRPr="003B30EE" w:rsidRDefault="006355BA" w:rsidP="001E648C">
            <w:pPr>
              <w:jc w:val="center"/>
              <w:rPr>
                <w:i/>
              </w:rPr>
            </w:pPr>
          </w:p>
        </w:tc>
      </w:tr>
      <w:tr w:rsidR="00DA392C" w:rsidRPr="003B30EE" w:rsidTr="00DD4579">
        <w:trPr>
          <w:trHeight w:val="255"/>
        </w:trPr>
        <w:tc>
          <w:tcPr>
            <w:tcW w:w="10507" w:type="dxa"/>
            <w:gridSpan w:val="3"/>
          </w:tcPr>
          <w:p w:rsidR="00DA392C" w:rsidRPr="003B30EE" w:rsidRDefault="00DA392C" w:rsidP="00DD4579">
            <w:pPr>
              <w:jc w:val="center"/>
              <w:rPr>
                <w:i/>
              </w:rPr>
            </w:pPr>
            <w:r>
              <w:rPr>
                <w:i/>
              </w:rPr>
              <w:t>FNDLOAD Auxiliary Files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  <w:vAlign w:val="center"/>
          </w:tcPr>
          <w:p w:rsidR="00DA392C" w:rsidRPr="00166B38" w:rsidRDefault="001E648C" w:rsidP="00DD4579">
            <w:r>
              <w:t>XX_ERPXMLCP</w:t>
            </w:r>
            <w:r w:rsidR="007A4468">
              <w:t>_EM</w:t>
            </w:r>
            <w:r w:rsidR="00DA392C" w:rsidRPr="00BA5EDE">
              <w:t>_RG.lis</w:t>
            </w:r>
          </w:p>
        </w:tc>
        <w:tc>
          <w:tcPr>
            <w:tcW w:w="4677" w:type="dxa"/>
            <w:noWrap/>
            <w:vAlign w:val="center"/>
          </w:tcPr>
          <w:p w:rsidR="00DA392C" w:rsidRPr="00166B38" w:rsidRDefault="00DA392C" w:rsidP="00DD4579">
            <w:r>
              <w:t>List of request groups</w:t>
            </w:r>
          </w:p>
        </w:tc>
        <w:tc>
          <w:tcPr>
            <w:tcW w:w="2552" w:type="dxa"/>
          </w:tcPr>
          <w:p w:rsidR="00DA392C" w:rsidRDefault="00DA392C" w:rsidP="00DD4579">
            <w:r>
              <w:t>$</w:t>
            </w:r>
            <w:r w:rsidR="001E648C">
              <w:t>XXCUS</w:t>
            </w:r>
            <w:r>
              <w:t>_TOP/import</w:t>
            </w:r>
          </w:p>
        </w:tc>
      </w:tr>
      <w:tr w:rsidR="00DA392C" w:rsidRPr="003B30EE">
        <w:trPr>
          <w:trHeight w:val="255"/>
        </w:trPr>
        <w:tc>
          <w:tcPr>
            <w:tcW w:w="10507" w:type="dxa"/>
            <w:gridSpan w:val="3"/>
          </w:tcPr>
          <w:p w:rsidR="00DA392C" w:rsidRPr="003B30EE" w:rsidRDefault="00DA392C" w:rsidP="00AB0522">
            <w:pPr>
              <w:jc w:val="center"/>
              <w:rPr>
                <w:i/>
              </w:rPr>
            </w:pPr>
            <w:r>
              <w:rPr>
                <w:i/>
              </w:rPr>
              <w:t>FNDLOAD</w:t>
            </w:r>
          </w:p>
        </w:tc>
      </w:tr>
      <w:tr w:rsidR="00B774E0" w:rsidRPr="00F012F6" w:rsidTr="006355BA">
        <w:trPr>
          <w:trHeight w:val="255"/>
        </w:trPr>
        <w:tc>
          <w:tcPr>
            <w:tcW w:w="3278" w:type="dxa"/>
          </w:tcPr>
          <w:p w:rsidR="00B774E0" w:rsidRPr="000776B4" w:rsidRDefault="001E648C" w:rsidP="001E517F">
            <w:r>
              <w:t>XX_ERPXMLCP</w:t>
            </w:r>
            <w:r w:rsidR="00B774E0">
              <w:t>_EM</w:t>
            </w:r>
            <w:r w:rsidR="00B774E0" w:rsidRPr="00E94D7B">
              <w:t>_</w:t>
            </w:r>
            <w:r w:rsidR="00B774E0">
              <w:t>VS</w:t>
            </w:r>
            <w:r w:rsidR="00B774E0" w:rsidRPr="00E94D7B">
              <w:t>.ldt</w:t>
            </w:r>
          </w:p>
        </w:tc>
        <w:tc>
          <w:tcPr>
            <w:tcW w:w="4677" w:type="dxa"/>
            <w:noWrap/>
            <w:vAlign w:val="center"/>
          </w:tcPr>
          <w:p w:rsidR="00B774E0" w:rsidRPr="00166B38" w:rsidRDefault="00B774E0" w:rsidP="001E517F">
            <w:r w:rsidRPr="00166B38">
              <w:t xml:space="preserve">LDT file for </w:t>
            </w:r>
            <w:r w:rsidR="006355BA">
              <w:t>value sets for XX_ERPXMLCP_EM</w:t>
            </w:r>
          </w:p>
        </w:tc>
        <w:tc>
          <w:tcPr>
            <w:tcW w:w="2552" w:type="dxa"/>
          </w:tcPr>
          <w:p w:rsidR="00B774E0" w:rsidRDefault="00B774E0" w:rsidP="001E517F">
            <w:r>
              <w:t>$</w:t>
            </w:r>
            <w:r w:rsidR="001E648C">
              <w:t>XXCUS</w:t>
            </w:r>
            <w:r>
              <w:t>_TOP/import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</w:tcPr>
          <w:p w:rsidR="00DA392C" w:rsidRPr="000776B4" w:rsidRDefault="001E648C" w:rsidP="00B774E0">
            <w:r>
              <w:t>XX_ERPXMLCP</w:t>
            </w:r>
            <w:r w:rsidR="007A4468">
              <w:t>_EM</w:t>
            </w:r>
            <w:r w:rsidR="00DA392C" w:rsidRPr="00E94D7B">
              <w:t>_</w:t>
            </w:r>
            <w:r w:rsidR="00B774E0">
              <w:t>M</w:t>
            </w:r>
            <w:r w:rsidR="00DA392C">
              <w:t>S</w:t>
            </w:r>
            <w:r w:rsidR="00DA392C" w:rsidRPr="00E94D7B">
              <w:t>.ldt</w:t>
            </w:r>
          </w:p>
        </w:tc>
        <w:tc>
          <w:tcPr>
            <w:tcW w:w="4677" w:type="dxa"/>
            <w:noWrap/>
            <w:vAlign w:val="center"/>
          </w:tcPr>
          <w:p w:rsidR="00DA392C" w:rsidRPr="00166B38" w:rsidRDefault="00DA392C" w:rsidP="00B774E0">
            <w:r w:rsidRPr="00166B38">
              <w:t xml:space="preserve">LDT file for </w:t>
            </w:r>
            <w:r w:rsidR="00B774E0">
              <w:t xml:space="preserve">messages for </w:t>
            </w:r>
            <w:r>
              <w:t xml:space="preserve"> </w:t>
            </w:r>
            <w:r w:rsidRPr="00166B38">
              <w:t xml:space="preserve"> </w:t>
            </w:r>
            <w:r w:rsidR="001E648C">
              <w:t>XX_ERPXMLCP</w:t>
            </w:r>
            <w:r w:rsidR="00B774E0">
              <w:t>_EM</w:t>
            </w:r>
          </w:p>
        </w:tc>
        <w:tc>
          <w:tcPr>
            <w:tcW w:w="2552" w:type="dxa"/>
          </w:tcPr>
          <w:p w:rsidR="00DA392C" w:rsidRDefault="00DA392C" w:rsidP="0026231E">
            <w:r>
              <w:t>$</w:t>
            </w:r>
            <w:r w:rsidR="001E648C">
              <w:t>XXCUS</w:t>
            </w:r>
            <w:r>
              <w:t>_TOP/import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</w:tcPr>
          <w:p w:rsidR="00DA392C" w:rsidRPr="000776B4" w:rsidRDefault="001E648C" w:rsidP="00F0651B">
            <w:r>
              <w:t>XX_ERPXMLCP</w:t>
            </w:r>
            <w:r w:rsidR="007A4468">
              <w:t>_EM</w:t>
            </w:r>
            <w:r w:rsidR="00DA392C" w:rsidRPr="00E94D7B">
              <w:t>_CP.ldt</w:t>
            </w:r>
          </w:p>
        </w:tc>
        <w:tc>
          <w:tcPr>
            <w:tcW w:w="4677" w:type="dxa"/>
            <w:noWrap/>
          </w:tcPr>
          <w:p w:rsidR="00DA392C" w:rsidRDefault="00DA392C" w:rsidP="00F0651B">
            <w:r>
              <w:t xml:space="preserve">LDT file for concurrent program </w:t>
            </w:r>
            <w:r w:rsidR="001E648C">
              <w:t>XX_ERPXMLCP</w:t>
            </w:r>
            <w:r w:rsidR="007A4468">
              <w:t>_EM</w:t>
            </w:r>
          </w:p>
        </w:tc>
        <w:tc>
          <w:tcPr>
            <w:tcW w:w="2552" w:type="dxa"/>
          </w:tcPr>
          <w:p w:rsidR="00DA392C" w:rsidRDefault="00DA392C" w:rsidP="00236D2B">
            <w:r>
              <w:t>$</w:t>
            </w:r>
            <w:r w:rsidR="001E648C">
              <w:t>XXCUS</w:t>
            </w:r>
            <w:r>
              <w:t>_TOP/import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</w:tcPr>
          <w:p w:rsidR="00DA392C" w:rsidRPr="000776B4" w:rsidRDefault="001E648C" w:rsidP="00F0651B">
            <w:r>
              <w:t>XX_ERPXMLCP</w:t>
            </w:r>
            <w:r w:rsidR="007A4468">
              <w:t>_EM</w:t>
            </w:r>
            <w:r w:rsidR="00DA392C" w:rsidRPr="00E94D7B">
              <w:t>_DD.ldt</w:t>
            </w:r>
          </w:p>
        </w:tc>
        <w:tc>
          <w:tcPr>
            <w:tcW w:w="4677" w:type="dxa"/>
            <w:noWrap/>
          </w:tcPr>
          <w:p w:rsidR="00DA392C" w:rsidRDefault="00DA392C" w:rsidP="00CB4743">
            <w:r>
              <w:t xml:space="preserve">LDT file for data definition </w:t>
            </w:r>
            <w:r w:rsidR="001E648C">
              <w:t>XX_ERPXMLCP</w:t>
            </w:r>
            <w:r w:rsidR="007A4468">
              <w:t>_EM</w:t>
            </w:r>
          </w:p>
        </w:tc>
        <w:tc>
          <w:tcPr>
            <w:tcW w:w="2552" w:type="dxa"/>
          </w:tcPr>
          <w:p w:rsidR="00DA392C" w:rsidRDefault="00DA392C" w:rsidP="00236D2B">
            <w:r>
              <w:t>$</w:t>
            </w:r>
            <w:r w:rsidR="001E648C">
              <w:t>XXCUS</w:t>
            </w:r>
            <w:r>
              <w:t>_TOP/import</w:t>
            </w:r>
          </w:p>
        </w:tc>
      </w:tr>
      <w:tr w:rsidR="007A4468" w:rsidRPr="003B30EE" w:rsidTr="001E517F">
        <w:trPr>
          <w:trHeight w:val="255"/>
        </w:trPr>
        <w:tc>
          <w:tcPr>
            <w:tcW w:w="10507" w:type="dxa"/>
            <w:gridSpan w:val="3"/>
          </w:tcPr>
          <w:p w:rsidR="007A4468" w:rsidRPr="003B30EE" w:rsidRDefault="007A4468" w:rsidP="001E517F">
            <w:pPr>
              <w:jc w:val="center"/>
              <w:rPr>
                <w:i/>
              </w:rPr>
            </w:pPr>
            <w:r>
              <w:rPr>
                <w:i/>
              </w:rPr>
              <w:t>XML Publisher XML</w:t>
            </w:r>
          </w:p>
        </w:tc>
      </w:tr>
      <w:tr w:rsidR="007A4468" w:rsidRPr="00F012F6" w:rsidTr="006355BA">
        <w:trPr>
          <w:trHeight w:val="255"/>
        </w:trPr>
        <w:tc>
          <w:tcPr>
            <w:tcW w:w="3278" w:type="dxa"/>
          </w:tcPr>
          <w:p w:rsidR="007A4468" w:rsidRPr="000776B4" w:rsidRDefault="001E648C" w:rsidP="001E517F">
            <w:r>
              <w:t>XX_ERPXMLCP</w:t>
            </w:r>
            <w:r w:rsidR="007A4468">
              <w:t>_EM</w:t>
            </w:r>
            <w:r w:rsidR="007A4468" w:rsidRPr="00E94D7B">
              <w:t>.xml</w:t>
            </w:r>
          </w:p>
        </w:tc>
        <w:tc>
          <w:tcPr>
            <w:tcW w:w="4677" w:type="dxa"/>
            <w:noWrap/>
          </w:tcPr>
          <w:p w:rsidR="007A4468" w:rsidRDefault="007A4468" w:rsidP="001E517F">
            <w:r>
              <w:t xml:space="preserve">Data template for </w:t>
            </w:r>
            <w:r w:rsidR="006355BA" w:rsidRPr="00B64EAB">
              <w:t>XX Example XML CP</w:t>
            </w:r>
            <w:r w:rsidR="006355BA">
              <w:t xml:space="preserve"> (Email)</w:t>
            </w:r>
            <w:r>
              <w:t xml:space="preserve"> program</w:t>
            </w:r>
          </w:p>
        </w:tc>
        <w:tc>
          <w:tcPr>
            <w:tcW w:w="2552" w:type="dxa"/>
          </w:tcPr>
          <w:p w:rsidR="007A4468" w:rsidRDefault="007A4468" w:rsidP="001E517F">
            <w:r>
              <w:t>$</w:t>
            </w:r>
            <w:r w:rsidR="001E648C">
              <w:t>XXCUS</w:t>
            </w:r>
            <w:r>
              <w:t>_TOP/import</w:t>
            </w:r>
          </w:p>
        </w:tc>
      </w:tr>
      <w:tr w:rsidR="00DA392C" w:rsidRPr="003B30EE" w:rsidTr="00082F4D">
        <w:trPr>
          <w:trHeight w:val="255"/>
        </w:trPr>
        <w:tc>
          <w:tcPr>
            <w:tcW w:w="10507" w:type="dxa"/>
            <w:gridSpan w:val="3"/>
          </w:tcPr>
          <w:p w:rsidR="00DA392C" w:rsidRPr="003B30EE" w:rsidRDefault="00DA392C" w:rsidP="00082F4D">
            <w:pPr>
              <w:jc w:val="center"/>
              <w:rPr>
                <w:i/>
              </w:rPr>
            </w:pPr>
            <w:r>
              <w:rPr>
                <w:i/>
              </w:rPr>
              <w:t xml:space="preserve">XML Publisher </w:t>
            </w:r>
            <w:r w:rsidR="007A4468">
              <w:rPr>
                <w:i/>
              </w:rPr>
              <w:t xml:space="preserve">Bursting </w:t>
            </w:r>
            <w:r>
              <w:rPr>
                <w:i/>
              </w:rPr>
              <w:t>XML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</w:tcPr>
          <w:p w:rsidR="00DA392C" w:rsidRPr="000776B4" w:rsidRDefault="001E648C" w:rsidP="00082F4D">
            <w:r>
              <w:t>XX_ERPXMLCP</w:t>
            </w:r>
            <w:r w:rsidR="007A4468">
              <w:t>_EM_BUR</w:t>
            </w:r>
            <w:r w:rsidR="00DA392C" w:rsidRPr="00E94D7B">
              <w:t>.xml</w:t>
            </w:r>
          </w:p>
        </w:tc>
        <w:tc>
          <w:tcPr>
            <w:tcW w:w="4677" w:type="dxa"/>
            <w:noWrap/>
          </w:tcPr>
          <w:p w:rsidR="00DA392C" w:rsidRDefault="007A4468" w:rsidP="00082F4D">
            <w:r>
              <w:t>Bursting file</w:t>
            </w:r>
            <w:r w:rsidR="00DA392C">
              <w:t xml:space="preserve"> for </w:t>
            </w:r>
            <w:r w:rsidR="006355BA" w:rsidRPr="00B64EAB">
              <w:t>XX Example XML CP</w:t>
            </w:r>
            <w:r w:rsidR="006355BA">
              <w:t xml:space="preserve"> (Email)</w:t>
            </w:r>
            <w:r w:rsidR="00DA392C">
              <w:t xml:space="preserve"> program</w:t>
            </w:r>
          </w:p>
        </w:tc>
        <w:tc>
          <w:tcPr>
            <w:tcW w:w="2552" w:type="dxa"/>
          </w:tcPr>
          <w:p w:rsidR="00DA392C" w:rsidRDefault="00DA392C" w:rsidP="00082F4D">
            <w:r>
              <w:t>$</w:t>
            </w:r>
            <w:r w:rsidR="001E648C">
              <w:t>XXCUS</w:t>
            </w:r>
            <w:r>
              <w:t>_TOP/import</w:t>
            </w:r>
          </w:p>
        </w:tc>
      </w:tr>
      <w:tr w:rsidR="00DA392C" w:rsidRPr="003B30EE" w:rsidTr="00082F4D">
        <w:trPr>
          <w:trHeight w:val="255"/>
        </w:trPr>
        <w:tc>
          <w:tcPr>
            <w:tcW w:w="10507" w:type="dxa"/>
            <w:gridSpan w:val="3"/>
          </w:tcPr>
          <w:p w:rsidR="00DA392C" w:rsidRPr="003B30EE" w:rsidRDefault="00DA392C" w:rsidP="00082F4D">
            <w:pPr>
              <w:jc w:val="center"/>
              <w:rPr>
                <w:i/>
              </w:rPr>
            </w:pPr>
            <w:r>
              <w:rPr>
                <w:i/>
              </w:rPr>
              <w:t>XML Publisher RTF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</w:tcPr>
          <w:p w:rsidR="00DA392C" w:rsidRPr="000776B4" w:rsidRDefault="001E648C" w:rsidP="00082F4D">
            <w:r>
              <w:t>XX_ERPXMLCP</w:t>
            </w:r>
            <w:r w:rsidR="007A4468">
              <w:t>_EM</w:t>
            </w:r>
            <w:r w:rsidR="00DA392C" w:rsidRPr="00E94D7B">
              <w:t>.rtf</w:t>
            </w:r>
          </w:p>
        </w:tc>
        <w:tc>
          <w:tcPr>
            <w:tcW w:w="4677" w:type="dxa"/>
            <w:noWrap/>
          </w:tcPr>
          <w:p w:rsidR="00DA392C" w:rsidRDefault="00DA392C" w:rsidP="00082F4D">
            <w:r>
              <w:t xml:space="preserve">Layout template for </w:t>
            </w:r>
            <w:r w:rsidR="006355BA" w:rsidRPr="00B64EAB">
              <w:t>XX Example XML CP</w:t>
            </w:r>
            <w:r w:rsidR="006355BA">
              <w:t xml:space="preserve"> (Email) </w:t>
            </w:r>
            <w:r>
              <w:t>program</w:t>
            </w:r>
          </w:p>
        </w:tc>
        <w:tc>
          <w:tcPr>
            <w:tcW w:w="2552" w:type="dxa"/>
          </w:tcPr>
          <w:p w:rsidR="00DA392C" w:rsidRDefault="00DA392C" w:rsidP="00082F4D">
            <w:r>
              <w:t>$</w:t>
            </w:r>
            <w:r w:rsidR="001E648C">
              <w:t>XXCUS</w:t>
            </w:r>
            <w:r>
              <w:t>_TOP/import</w:t>
            </w:r>
          </w:p>
        </w:tc>
      </w:tr>
      <w:tr w:rsidR="00DA392C" w:rsidRPr="003B30EE">
        <w:trPr>
          <w:trHeight w:val="255"/>
        </w:trPr>
        <w:tc>
          <w:tcPr>
            <w:tcW w:w="10507" w:type="dxa"/>
            <w:gridSpan w:val="3"/>
          </w:tcPr>
          <w:p w:rsidR="00DA392C" w:rsidRPr="003B30EE" w:rsidRDefault="00DA392C" w:rsidP="00401766">
            <w:pPr>
              <w:jc w:val="center"/>
              <w:rPr>
                <w:i/>
              </w:rPr>
            </w:pPr>
            <w:r>
              <w:rPr>
                <w:i/>
              </w:rPr>
              <w:t>PL/SQL Packages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</w:tcPr>
          <w:p w:rsidR="00DA392C" w:rsidRPr="000776B4" w:rsidRDefault="001E648C" w:rsidP="00F0651B">
            <w:r>
              <w:t>XX_ERPXMLCP</w:t>
            </w:r>
            <w:r w:rsidR="007A4468">
              <w:t>_EM</w:t>
            </w:r>
            <w:r w:rsidR="00DA392C">
              <w:t>.pks</w:t>
            </w:r>
          </w:p>
        </w:tc>
        <w:tc>
          <w:tcPr>
            <w:tcW w:w="4677" w:type="dxa"/>
            <w:noWrap/>
          </w:tcPr>
          <w:p w:rsidR="00DA392C" w:rsidRDefault="00DA392C" w:rsidP="00F0651B">
            <w:r>
              <w:t xml:space="preserve">Specification for package </w:t>
            </w:r>
            <w:r w:rsidR="001E648C">
              <w:t>XX_ERPXMLCP</w:t>
            </w:r>
            <w:r w:rsidR="007A4468">
              <w:t>_EM</w:t>
            </w:r>
          </w:p>
        </w:tc>
        <w:tc>
          <w:tcPr>
            <w:tcW w:w="2552" w:type="dxa"/>
          </w:tcPr>
          <w:p w:rsidR="00DA392C" w:rsidRDefault="00DA392C" w:rsidP="00236D2B">
            <w:r>
              <w:t>$</w:t>
            </w:r>
            <w:r w:rsidR="001E648C">
              <w:t>XXCUS</w:t>
            </w:r>
            <w:r>
              <w:t>_TOP/install/sql</w:t>
            </w:r>
          </w:p>
        </w:tc>
      </w:tr>
      <w:tr w:rsidR="00DA392C" w:rsidRPr="00F012F6" w:rsidTr="006355BA">
        <w:trPr>
          <w:trHeight w:val="255"/>
        </w:trPr>
        <w:tc>
          <w:tcPr>
            <w:tcW w:w="3278" w:type="dxa"/>
          </w:tcPr>
          <w:p w:rsidR="00DA392C" w:rsidRPr="000776B4" w:rsidRDefault="001E648C" w:rsidP="00401766">
            <w:r>
              <w:t>XX_ERPXMLCP</w:t>
            </w:r>
            <w:r w:rsidR="007A4468">
              <w:t>_EM</w:t>
            </w:r>
            <w:r w:rsidR="00DA392C">
              <w:t>.pkb</w:t>
            </w:r>
          </w:p>
        </w:tc>
        <w:tc>
          <w:tcPr>
            <w:tcW w:w="4677" w:type="dxa"/>
            <w:noWrap/>
          </w:tcPr>
          <w:p w:rsidR="00DA392C" w:rsidRDefault="00DA392C" w:rsidP="00236D2B">
            <w:r>
              <w:t xml:space="preserve">Body for package </w:t>
            </w:r>
            <w:r w:rsidR="001E648C">
              <w:t>XX_ERPXMLCP</w:t>
            </w:r>
            <w:r w:rsidR="007A4468">
              <w:t>_EM</w:t>
            </w:r>
          </w:p>
        </w:tc>
        <w:tc>
          <w:tcPr>
            <w:tcW w:w="2552" w:type="dxa"/>
          </w:tcPr>
          <w:p w:rsidR="00DA392C" w:rsidRDefault="00DA392C" w:rsidP="00236D2B">
            <w:r>
              <w:t>$</w:t>
            </w:r>
            <w:r w:rsidR="001E648C">
              <w:t>XXCUS</w:t>
            </w:r>
            <w:r>
              <w:t>_TOP/install/sql</w:t>
            </w:r>
          </w:p>
        </w:tc>
      </w:tr>
    </w:tbl>
    <w:p w:rsidR="002C1F79" w:rsidRDefault="002C1F79" w:rsidP="007B137E">
      <w:pPr>
        <w:pStyle w:val="HeadingBar"/>
      </w:pPr>
    </w:p>
    <w:p w:rsidR="002C1F79" w:rsidRDefault="002C1F79" w:rsidP="009460FE">
      <w:pPr>
        <w:pStyle w:val="Heading3"/>
        <w:rPr>
          <w:rFonts w:ascii="Arial" w:hAnsi="Arial" w:cs="Arial"/>
          <w:sz w:val="20"/>
          <w:lang w:val="en-GB"/>
        </w:rPr>
      </w:pPr>
      <w:bookmarkStart w:id="9" w:name="_Toc398990852"/>
      <w:r>
        <w:t>Pre-Installation Steps</w:t>
      </w:r>
      <w:bookmarkEnd w:id="6"/>
      <w:bookmarkEnd w:id="9"/>
    </w:p>
    <w:tbl>
      <w:tblPr>
        <w:tblW w:w="1059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3307"/>
        <w:gridCol w:w="6616"/>
      </w:tblGrid>
      <w:tr w:rsidR="002C1F79" w:rsidRPr="00695F1A">
        <w:trPr>
          <w:cantSplit/>
          <w:tblHeader/>
        </w:trPr>
        <w:tc>
          <w:tcPr>
            <w:tcW w:w="10590" w:type="dxa"/>
            <w:gridSpan w:val="3"/>
            <w:shd w:val="clear" w:color="auto" w:fill="BFBFBF"/>
          </w:tcPr>
          <w:p w:rsidR="002C1F79" w:rsidRPr="00A90D61" w:rsidRDefault="002C1F79" w:rsidP="00EC5CCB">
            <w:pPr>
              <w:pStyle w:val="Tablebody"/>
              <w:keepNext w:val="0"/>
              <w:rPr>
                <w:rFonts w:cs="Arial"/>
                <w:b/>
                <w:i/>
                <w:sz w:val="20"/>
                <w:lang w:val="en-GB"/>
              </w:rPr>
            </w:pPr>
            <w:r>
              <w:rPr>
                <w:rFonts w:cs="Arial"/>
                <w:b/>
                <w:i/>
                <w:sz w:val="20"/>
                <w:lang w:val="en-GB"/>
              </w:rPr>
              <w:t>Pre-</w:t>
            </w:r>
            <w:r w:rsidRPr="00A90D61">
              <w:rPr>
                <w:rFonts w:cs="Arial"/>
                <w:b/>
                <w:i/>
                <w:sz w:val="20"/>
                <w:lang w:val="en-GB"/>
              </w:rPr>
              <w:t xml:space="preserve">Installation Area 1 </w:t>
            </w:r>
            <w:r w:rsidR="00EC5CCB">
              <w:rPr>
                <w:rFonts w:cs="Arial"/>
                <w:b/>
                <w:i/>
                <w:sz w:val="20"/>
                <w:lang w:val="en-GB"/>
              </w:rPr>
              <w:t>– Instance details</w:t>
            </w:r>
          </w:p>
        </w:tc>
      </w:tr>
      <w:tr w:rsidR="002C1F79" w:rsidRPr="00695F1A">
        <w:trPr>
          <w:cantSplit/>
          <w:tblHeader/>
        </w:trPr>
        <w:tc>
          <w:tcPr>
            <w:tcW w:w="667" w:type="dxa"/>
            <w:shd w:val="clear" w:color="auto" w:fill="F2F2F2"/>
          </w:tcPr>
          <w:p w:rsidR="002C1F79" w:rsidRPr="00695F1A" w:rsidRDefault="002C1F79" w:rsidP="00B7322C">
            <w:pPr>
              <w:pStyle w:val="Tablebody"/>
              <w:keepNext w:val="0"/>
              <w:rPr>
                <w:rFonts w:cs="Arial"/>
                <w:b/>
                <w:sz w:val="20"/>
                <w:lang w:val="en-GB"/>
              </w:rPr>
            </w:pPr>
            <w:r w:rsidRPr="00695F1A">
              <w:rPr>
                <w:rFonts w:cs="Arial"/>
                <w:b/>
                <w:sz w:val="20"/>
                <w:lang w:val="en-GB"/>
              </w:rPr>
              <w:t>#</w:t>
            </w:r>
          </w:p>
        </w:tc>
        <w:tc>
          <w:tcPr>
            <w:tcW w:w="3307" w:type="dxa"/>
            <w:shd w:val="clear" w:color="auto" w:fill="F2F2F2"/>
          </w:tcPr>
          <w:p w:rsidR="002C1F79" w:rsidRPr="00695F1A" w:rsidRDefault="002C1F79" w:rsidP="00B7322C">
            <w:pPr>
              <w:pStyle w:val="Tablebody"/>
              <w:keepNext w:val="0"/>
              <w:rPr>
                <w:rFonts w:cs="Arial"/>
                <w:b/>
                <w:sz w:val="20"/>
                <w:lang w:val="en-GB"/>
              </w:rPr>
            </w:pPr>
            <w:r w:rsidRPr="00695F1A">
              <w:rPr>
                <w:rFonts w:cs="Arial"/>
                <w:b/>
                <w:sz w:val="20"/>
                <w:lang w:val="en-GB"/>
              </w:rPr>
              <w:t>Execution Step</w:t>
            </w:r>
          </w:p>
        </w:tc>
        <w:tc>
          <w:tcPr>
            <w:tcW w:w="6616" w:type="dxa"/>
            <w:shd w:val="clear" w:color="auto" w:fill="F2F2F2"/>
          </w:tcPr>
          <w:p w:rsidR="002C1F79" w:rsidRPr="00695F1A" w:rsidRDefault="002C1F79" w:rsidP="00B7322C">
            <w:pPr>
              <w:pStyle w:val="Tablebody"/>
              <w:keepNext w:val="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/>
                <w:b/>
                <w:sz w:val="20"/>
                <w:lang w:val="en-GB"/>
              </w:rPr>
              <w:t>Unix command/Further details</w:t>
            </w:r>
          </w:p>
        </w:tc>
      </w:tr>
      <w:tr w:rsidR="002C1F79" w:rsidRPr="00695F1A">
        <w:trPr>
          <w:gridBefore w:val="1"/>
          <w:wBefore w:w="667" w:type="dxa"/>
          <w:cantSplit/>
          <w:tblHeader/>
        </w:trPr>
        <w:tc>
          <w:tcPr>
            <w:tcW w:w="9923" w:type="dxa"/>
            <w:gridSpan w:val="2"/>
            <w:shd w:val="clear" w:color="auto" w:fill="F2F2F2"/>
          </w:tcPr>
          <w:p w:rsidR="002C1F79" w:rsidRPr="00695F1A" w:rsidRDefault="002C1F79" w:rsidP="00B7322C">
            <w:pPr>
              <w:pStyle w:val="Tablebody"/>
              <w:keepNext w:val="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/>
                <w:b/>
                <w:sz w:val="20"/>
                <w:lang w:val="en-GB"/>
              </w:rPr>
              <w:t>Verification/Expected Output (if applicable)</w:t>
            </w:r>
          </w:p>
        </w:tc>
      </w:tr>
      <w:tr w:rsidR="00EC5CCB" w:rsidRPr="00695F1A" w:rsidTr="00236D2B">
        <w:trPr>
          <w:cantSplit/>
        </w:trPr>
        <w:tc>
          <w:tcPr>
            <w:tcW w:w="667" w:type="dxa"/>
          </w:tcPr>
          <w:p w:rsidR="00EC5CCB" w:rsidRPr="00695F1A" w:rsidRDefault="00EC5CCB" w:rsidP="00236D2B">
            <w:pPr>
              <w:pStyle w:val="Tablebody"/>
              <w:keepNext w:val="0"/>
              <w:spacing w:before="60" w:after="60"/>
              <w:ind w:left="357" w:hanging="357"/>
              <w:rPr>
                <w:rFonts w:cs="Arial"/>
                <w:sz w:val="20"/>
                <w:lang w:val="en-GB"/>
              </w:rPr>
            </w:pPr>
            <w:r w:rsidRPr="00695F1A">
              <w:rPr>
                <w:rFonts w:cs="Arial"/>
                <w:sz w:val="20"/>
                <w:lang w:val="en-GB"/>
              </w:rPr>
              <w:t>1</w:t>
            </w:r>
          </w:p>
        </w:tc>
        <w:tc>
          <w:tcPr>
            <w:tcW w:w="3307" w:type="dxa"/>
          </w:tcPr>
          <w:p w:rsidR="00EC5CCB" w:rsidRPr="00BB618B" w:rsidRDefault="00EC5CCB" w:rsidP="00236D2B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 w:rsidRPr="00BB618B">
              <w:rPr>
                <w:rFonts w:cs="Arial"/>
                <w:sz w:val="20"/>
                <w:lang w:val="en-GB"/>
              </w:rPr>
              <w:t>Obtain the apps password</w:t>
            </w:r>
          </w:p>
        </w:tc>
        <w:tc>
          <w:tcPr>
            <w:tcW w:w="6616" w:type="dxa"/>
          </w:tcPr>
          <w:p w:rsidR="00EC5CCB" w:rsidRPr="00BB618B" w:rsidRDefault="00EC5CCB" w:rsidP="00236D2B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 w:rsidRPr="00BB618B">
              <w:rPr>
                <w:rFonts w:cs="Arial"/>
                <w:sz w:val="20"/>
                <w:lang w:val="en-GB"/>
              </w:rPr>
              <w:t xml:space="preserve">Substitute this for the placeholders below: </w:t>
            </w:r>
            <w:r w:rsidRPr="00BB618B">
              <w:rPr>
                <w:rFonts w:cs="Arial"/>
                <w:sz w:val="22"/>
                <w:szCs w:val="22"/>
                <w:lang w:val="en-GB"/>
              </w:rPr>
              <w:t>&lt;</w:t>
            </w:r>
            <w:r w:rsidRPr="00BB618B">
              <w:rPr>
                <w:rFonts w:cs="Arial"/>
                <w:i/>
                <w:sz w:val="22"/>
                <w:szCs w:val="22"/>
                <w:lang w:val="en-GB"/>
              </w:rPr>
              <w:t>apps password</w:t>
            </w:r>
            <w:r w:rsidRPr="00BB618B">
              <w:rPr>
                <w:rFonts w:cs="Arial"/>
                <w:sz w:val="22"/>
                <w:szCs w:val="22"/>
                <w:lang w:val="en-GB"/>
              </w:rPr>
              <w:t xml:space="preserve">&gt; </w:t>
            </w:r>
          </w:p>
        </w:tc>
      </w:tr>
      <w:tr w:rsidR="00EC5CCB" w:rsidRPr="00695F1A" w:rsidTr="00236D2B">
        <w:trPr>
          <w:cantSplit/>
        </w:trPr>
        <w:tc>
          <w:tcPr>
            <w:tcW w:w="667" w:type="dxa"/>
          </w:tcPr>
          <w:p w:rsidR="00EC5CCB" w:rsidRPr="00695F1A" w:rsidRDefault="00EC5CCB" w:rsidP="00236D2B">
            <w:pPr>
              <w:pStyle w:val="Tablebody"/>
              <w:keepNext w:val="0"/>
              <w:spacing w:before="60" w:after="60"/>
              <w:ind w:left="357" w:hanging="357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</w:t>
            </w:r>
          </w:p>
        </w:tc>
        <w:tc>
          <w:tcPr>
            <w:tcW w:w="3307" w:type="dxa"/>
          </w:tcPr>
          <w:p w:rsidR="00EC5CCB" w:rsidRPr="00BB618B" w:rsidRDefault="00EC5CCB" w:rsidP="00236D2B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 w:rsidRPr="00BB618B">
              <w:rPr>
                <w:rFonts w:cs="Arial"/>
                <w:sz w:val="20"/>
                <w:lang w:val="en-GB"/>
              </w:rPr>
              <w:t>Log on to Unix box</w:t>
            </w:r>
          </w:p>
        </w:tc>
        <w:tc>
          <w:tcPr>
            <w:tcW w:w="6616" w:type="dxa"/>
          </w:tcPr>
          <w:p w:rsidR="00EC5CCB" w:rsidRPr="00BB618B" w:rsidRDefault="00592818" w:rsidP="00CE1A0E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[</w:t>
            </w:r>
            <w:r w:rsidR="00EC5CCB" w:rsidRPr="00592818">
              <w:rPr>
                <w:rFonts w:cs="Arial"/>
                <w:i/>
                <w:sz w:val="20"/>
                <w:lang w:val="en-GB"/>
              </w:rPr>
              <w:t xml:space="preserve">User = </w:t>
            </w:r>
            <w:r w:rsidR="001E648C">
              <w:rPr>
                <w:rFonts w:cs="Arial"/>
                <w:i/>
                <w:sz w:val="20"/>
                <w:lang w:val="en-GB"/>
              </w:rPr>
              <w:t>visr12</w:t>
            </w:r>
            <w:r w:rsidRPr="00592818">
              <w:rPr>
                <w:rFonts w:cs="Arial"/>
                <w:i/>
                <w:sz w:val="20"/>
                <w:lang w:val="en-GB"/>
              </w:rPr>
              <w:t xml:space="preserve"> on instance </w:t>
            </w:r>
            <w:r w:rsidR="001E648C" w:rsidRPr="001E648C">
              <w:rPr>
                <w:rFonts w:cs="Arial"/>
                <w:sz w:val="20"/>
              </w:rPr>
              <w:t>VISR121</w:t>
            </w:r>
            <w:r>
              <w:rPr>
                <w:rFonts w:cs="Arial"/>
                <w:sz w:val="20"/>
                <w:lang w:val="en-GB"/>
              </w:rPr>
              <w:t>]</w:t>
            </w:r>
          </w:p>
        </w:tc>
      </w:tr>
      <w:tr w:rsidR="00EC5CCB" w:rsidRPr="00695F1A">
        <w:trPr>
          <w:cantSplit/>
        </w:trPr>
        <w:tc>
          <w:tcPr>
            <w:tcW w:w="667" w:type="dxa"/>
          </w:tcPr>
          <w:p w:rsidR="00EC5CCB" w:rsidRPr="00695F1A" w:rsidRDefault="00EC5CCB" w:rsidP="00B7322C">
            <w:pPr>
              <w:pStyle w:val="Tablebody"/>
              <w:keepNext w:val="0"/>
              <w:spacing w:before="60" w:after="60"/>
              <w:ind w:left="357" w:hanging="357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</w:t>
            </w:r>
          </w:p>
        </w:tc>
        <w:tc>
          <w:tcPr>
            <w:tcW w:w="3307" w:type="dxa"/>
          </w:tcPr>
          <w:p w:rsidR="00EC5CCB" w:rsidRPr="00BB618B" w:rsidRDefault="00EC5CCB" w:rsidP="00236D2B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 w:rsidRPr="00BB618B">
              <w:rPr>
                <w:rFonts w:cs="Arial"/>
                <w:sz w:val="20"/>
                <w:lang w:val="en-GB"/>
              </w:rPr>
              <w:t>Set environment for the installation instance</w:t>
            </w:r>
          </w:p>
        </w:tc>
        <w:tc>
          <w:tcPr>
            <w:tcW w:w="6616" w:type="dxa"/>
          </w:tcPr>
          <w:p w:rsidR="00EC5CCB" w:rsidRPr="002B5409" w:rsidRDefault="00107CA7" w:rsidP="00236D2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0"/>
                <w:szCs w:val="20"/>
              </w:rPr>
            </w:pPr>
            <w:r w:rsidRPr="002B5409">
              <w:rPr>
                <w:rFonts w:ascii="Arial" w:hAnsi="Arial" w:cs="Arial"/>
                <w:i/>
                <w:sz w:val="20"/>
                <w:szCs w:val="20"/>
              </w:rPr>
              <w:t>If necessary</w:t>
            </w:r>
          </w:p>
        </w:tc>
      </w:tr>
      <w:tr w:rsidR="00484573" w:rsidRPr="00695F1A" w:rsidTr="00236D2B">
        <w:trPr>
          <w:cantSplit/>
        </w:trPr>
        <w:tc>
          <w:tcPr>
            <w:tcW w:w="667" w:type="dxa"/>
          </w:tcPr>
          <w:p w:rsidR="00484573" w:rsidRPr="00695F1A" w:rsidRDefault="00484573" w:rsidP="00236D2B">
            <w:pPr>
              <w:pStyle w:val="Tablebody"/>
              <w:keepNext w:val="0"/>
              <w:spacing w:before="60" w:after="60"/>
              <w:ind w:left="357" w:hanging="357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</w:t>
            </w:r>
          </w:p>
        </w:tc>
        <w:tc>
          <w:tcPr>
            <w:tcW w:w="3307" w:type="dxa"/>
          </w:tcPr>
          <w:p w:rsidR="00484573" w:rsidRPr="00BB618B" w:rsidRDefault="00484573" w:rsidP="00484573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 w:rsidRPr="00BB618B">
              <w:rPr>
                <w:rFonts w:cs="Arial"/>
                <w:sz w:val="20"/>
                <w:lang w:val="en-GB"/>
              </w:rPr>
              <w:t xml:space="preserve">Obtain the </w:t>
            </w:r>
            <w:r>
              <w:rPr>
                <w:rFonts w:cs="Arial"/>
                <w:sz w:val="20"/>
                <w:lang w:val="en-GB"/>
              </w:rPr>
              <w:t>JDBC connection string for the database instance</w:t>
            </w:r>
          </w:p>
        </w:tc>
        <w:tc>
          <w:tcPr>
            <w:tcW w:w="6616" w:type="dxa"/>
          </w:tcPr>
          <w:p w:rsidR="00484573" w:rsidRPr="00C55CD6" w:rsidRDefault="00484573" w:rsidP="00484573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 w:rsidRPr="00C55CD6">
              <w:rPr>
                <w:rFonts w:cs="Arial"/>
                <w:sz w:val="20"/>
                <w:lang w:val="en-GB"/>
              </w:rPr>
              <w:t>Substitute this for the placeholders below: &lt;</w:t>
            </w:r>
            <w:r w:rsidRPr="00C55CD6">
              <w:rPr>
                <w:rFonts w:cs="Arial"/>
                <w:i/>
                <w:sz w:val="20"/>
                <w:lang w:val="en-GB"/>
              </w:rPr>
              <w:t>JDBC</w:t>
            </w:r>
            <w:r w:rsidRPr="00C55CD6">
              <w:rPr>
                <w:rFonts w:cs="Arial"/>
                <w:sz w:val="20"/>
                <w:lang w:val="en-GB"/>
              </w:rPr>
              <w:t xml:space="preserve">&gt; </w:t>
            </w:r>
          </w:p>
          <w:p w:rsidR="00484573" w:rsidRPr="00C55CD6" w:rsidRDefault="00484573" w:rsidP="00484573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 w:rsidRPr="00C55CD6">
              <w:rPr>
                <w:rFonts w:cs="Arial"/>
                <w:i/>
                <w:sz w:val="20"/>
                <w:lang w:val="en-GB"/>
              </w:rPr>
              <w:t xml:space="preserve">Example for </w:t>
            </w:r>
            <w:r w:rsidR="001E648C" w:rsidRPr="001E648C">
              <w:rPr>
                <w:rFonts w:cs="Arial"/>
                <w:sz w:val="20"/>
              </w:rPr>
              <w:t>VISR121</w:t>
            </w:r>
            <w:r w:rsidR="001E648C">
              <w:rPr>
                <w:rFonts w:cs="Arial"/>
                <w:i/>
                <w:sz w:val="20"/>
                <w:lang w:val="en-GB"/>
              </w:rPr>
              <w:t xml:space="preserve"> </w:t>
            </w:r>
            <w:r w:rsidR="00107CA7" w:rsidRPr="00C55CD6">
              <w:rPr>
                <w:rFonts w:cs="Arial"/>
                <w:i/>
                <w:sz w:val="20"/>
                <w:lang w:val="en-GB"/>
              </w:rPr>
              <w:t>(test)</w:t>
            </w:r>
            <w:r w:rsidRPr="00C55CD6">
              <w:rPr>
                <w:rFonts w:cs="Arial"/>
                <w:sz w:val="20"/>
                <w:lang w:val="en-GB"/>
              </w:rPr>
              <w:t xml:space="preserve">: </w:t>
            </w:r>
          </w:p>
          <w:p w:rsidR="00484573" w:rsidRPr="00C55CD6" w:rsidRDefault="001E648C" w:rsidP="00CE1A0E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 w:rsidRPr="001E648C">
              <w:rPr>
                <w:rFonts w:cs="Arial"/>
                <w:sz w:val="20"/>
              </w:rPr>
              <w:t>ebsoravm.</w:t>
            </w:r>
            <w:r w:rsidR="00CE1A0E">
              <w:rPr>
                <w:rFonts w:cs="Arial"/>
                <w:sz w:val="20"/>
              </w:rPr>
              <w:t>brendan.com</w:t>
            </w:r>
            <w:r w:rsidRPr="001E648C">
              <w:rPr>
                <w:rFonts w:cs="Arial"/>
                <w:sz w:val="20"/>
              </w:rPr>
              <w:t>:1521:VISR1213</w:t>
            </w:r>
          </w:p>
        </w:tc>
      </w:tr>
    </w:tbl>
    <w:p w:rsidR="002C1F79" w:rsidRDefault="002C1F79" w:rsidP="009460FE">
      <w:pPr>
        <w:pStyle w:val="HeadingBar"/>
      </w:pPr>
    </w:p>
    <w:p w:rsidR="002C1F79" w:rsidRPr="00C35732" w:rsidRDefault="002C1F79" w:rsidP="00E67388">
      <w:pPr>
        <w:pStyle w:val="Heading3"/>
      </w:pPr>
      <w:bookmarkStart w:id="10" w:name="_Toc398990853"/>
      <w:r>
        <w:t>Installation Steps</w:t>
      </w:r>
      <w:bookmarkEnd w:id="10"/>
    </w:p>
    <w:p w:rsidR="002C1F79" w:rsidRDefault="002C1F79" w:rsidP="00A55095">
      <w:pPr>
        <w:pStyle w:val="Note"/>
        <w:numPr>
          <w:ilvl w:val="0"/>
          <w:numId w:val="2"/>
        </w:numPr>
        <w:pBdr>
          <w:right w:val="single" w:sz="6" w:space="0" w:color="auto" w:shadow="1"/>
        </w:pBdr>
        <w:ind w:left="3200" w:right="38"/>
      </w:pPr>
      <w:r>
        <w:t>Add to or modify this list as appropriate.</w:t>
      </w:r>
      <w:r>
        <w:br/>
        <w:t>Provide additional details where necessary to facilitate possible creation of installation routines.</w:t>
      </w:r>
    </w:p>
    <w:tbl>
      <w:tblPr>
        <w:tblW w:w="1059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3307"/>
        <w:gridCol w:w="6616"/>
      </w:tblGrid>
      <w:tr w:rsidR="002C1F79" w:rsidRPr="00695F1A">
        <w:trPr>
          <w:cantSplit/>
          <w:tblHeader/>
        </w:trPr>
        <w:tc>
          <w:tcPr>
            <w:tcW w:w="10590" w:type="dxa"/>
            <w:gridSpan w:val="3"/>
            <w:shd w:val="clear" w:color="auto" w:fill="BFBFBF"/>
          </w:tcPr>
          <w:p w:rsidR="002C1F79" w:rsidRPr="00A90D61" w:rsidRDefault="002C1F79" w:rsidP="001C400F">
            <w:pPr>
              <w:pStyle w:val="Tablebody"/>
              <w:keepNext w:val="0"/>
              <w:rPr>
                <w:rFonts w:cs="Arial"/>
                <w:b/>
                <w:i/>
                <w:sz w:val="20"/>
                <w:lang w:val="en-GB"/>
              </w:rPr>
            </w:pPr>
            <w:r w:rsidRPr="00A90D61">
              <w:rPr>
                <w:rFonts w:cs="Arial"/>
                <w:b/>
                <w:i/>
                <w:sz w:val="20"/>
                <w:lang w:val="en-GB"/>
              </w:rPr>
              <w:lastRenderedPageBreak/>
              <w:t xml:space="preserve">Installation Area 1 </w:t>
            </w:r>
            <w:r w:rsidR="00407723">
              <w:rPr>
                <w:rFonts w:cs="Arial"/>
                <w:b/>
                <w:i/>
                <w:sz w:val="20"/>
                <w:lang w:val="en-GB"/>
              </w:rPr>
              <w:t xml:space="preserve">– </w:t>
            </w:r>
            <w:r w:rsidR="001C400F">
              <w:rPr>
                <w:rFonts w:cs="Arial"/>
                <w:b/>
                <w:i/>
                <w:sz w:val="20"/>
                <w:lang w:val="en-GB"/>
              </w:rPr>
              <w:t>installation</w:t>
            </w:r>
            <w:r w:rsidR="00407723">
              <w:rPr>
                <w:rFonts w:cs="Arial"/>
                <w:b/>
                <w:i/>
                <w:sz w:val="20"/>
                <w:lang w:val="en-GB"/>
              </w:rPr>
              <w:t xml:space="preserve"> </w:t>
            </w:r>
            <w:r w:rsidR="001C400F">
              <w:rPr>
                <w:rFonts w:cs="Arial"/>
                <w:b/>
                <w:i/>
                <w:sz w:val="20"/>
                <w:lang w:val="en-GB"/>
              </w:rPr>
              <w:t>of</w:t>
            </w:r>
            <w:r w:rsidR="00407723">
              <w:rPr>
                <w:rFonts w:cs="Arial"/>
                <w:b/>
                <w:i/>
                <w:sz w:val="20"/>
                <w:lang w:val="en-GB"/>
              </w:rPr>
              <w:t xml:space="preserve"> concurrent program and related entities</w:t>
            </w:r>
          </w:p>
        </w:tc>
      </w:tr>
      <w:tr w:rsidR="002C1F79" w:rsidRPr="00695F1A">
        <w:trPr>
          <w:cantSplit/>
          <w:tblHeader/>
        </w:trPr>
        <w:tc>
          <w:tcPr>
            <w:tcW w:w="667" w:type="dxa"/>
            <w:shd w:val="clear" w:color="auto" w:fill="F2F2F2"/>
          </w:tcPr>
          <w:p w:rsidR="002C1F79" w:rsidRPr="00695F1A" w:rsidRDefault="002C1F79" w:rsidP="00F4688F">
            <w:pPr>
              <w:pStyle w:val="Tablebody"/>
              <w:keepNext w:val="0"/>
              <w:rPr>
                <w:rFonts w:cs="Arial"/>
                <w:b/>
                <w:sz w:val="20"/>
                <w:lang w:val="en-GB"/>
              </w:rPr>
            </w:pPr>
            <w:r w:rsidRPr="00695F1A">
              <w:rPr>
                <w:rFonts w:cs="Arial"/>
                <w:b/>
                <w:sz w:val="20"/>
                <w:lang w:val="en-GB"/>
              </w:rPr>
              <w:t>#</w:t>
            </w:r>
          </w:p>
        </w:tc>
        <w:tc>
          <w:tcPr>
            <w:tcW w:w="3307" w:type="dxa"/>
            <w:shd w:val="clear" w:color="auto" w:fill="F2F2F2"/>
          </w:tcPr>
          <w:p w:rsidR="002C1F79" w:rsidRPr="00695F1A" w:rsidRDefault="002C1F79" w:rsidP="00F4688F">
            <w:pPr>
              <w:pStyle w:val="Tablebody"/>
              <w:keepNext w:val="0"/>
              <w:rPr>
                <w:rFonts w:cs="Arial"/>
                <w:b/>
                <w:sz w:val="20"/>
                <w:lang w:val="en-GB"/>
              </w:rPr>
            </w:pPr>
            <w:r w:rsidRPr="00695F1A">
              <w:rPr>
                <w:rFonts w:cs="Arial"/>
                <w:b/>
                <w:sz w:val="20"/>
                <w:lang w:val="en-GB"/>
              </w:rPr>
              <w:t>Execution Step</w:t>
            </w:r>
          </w:p>
        </w:tc>
        <w:tc>
          <w:tcPr>
            <w:tcW w:w="6616" w:type="dxa"/>
            <w:shd w:val="clear" w:color="auto" w:fill="F2F2F2"/>
          </w:tcPr>
          <w:p w:rsidR="002C1F79" w:rsidRPr="00695F1A" w:rsidRDefault="002C1F79" w:rsidP="00F4688F">
            <w:pPr>
              <w:pStyle w:val="Tablebody"/>
              <w:keepNext w:val="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/>
                <w:b/>
                <w:sz w:val="20"/>
                <w:lang w:val="en-GB"/>
              </w:rPr>
              <w:t>Unix command/Further details</w:t>
            </w:r>
          </w:p>
        </w:tc>
      </w:tr>
      <w:tr w:rsidR="002C1F79" w:rsidRPr="00695F1A">
        <w:trPr>
          <w:gridBefore w:val="1"/>
          <w:wBefore w:w="667" w:type="dxa"/>
          <w:cantSplit/>
          <w:tblHeader/>
        </w:trPr>
        <w:tc>
          <w:tcPr>
            <w:tcW w:w="9923" w:type="dxa"/>
            <w:gridSpan w:val="2"/>
            <w:shd w:val="clear" w:color="auto" w:fill="F2F2F2"/>
          </w:tcPr>
          <w:p w:rsidR="002C1F79" w:rsidRPr="00695F1A" w:rsidRDefault="002C1F79" w:rsidP="001C400F">
            <w:pPr>
              <w:pStyle w:val="Tablebody"/>
              <w:keepNext w:val="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/>
                <w:b/>
                <w:sz w:val="20"/>
                <w:lang w:val="en-GB"/>
              </w:rPr>
              <w:t>Verification/Expected Output</w:t>
            </w:r>
          </w:p>
        </w:tc>
      </w:tr>
      <w:tr w:rsidR="00880120" w:rsidRPr="00695F1A" w:rsidTr="004443FE">
        <w:trPr>
          <w:cantSplit/>
        </w:trPr>
        <w:tc>
          <w:tcPr>
            <w:tcW w:w="667" w:type="dxa"/>
          </w:tcPr>
          <w:p w:rsidR="00880120" w:rsidRPr="00695F1A" w:rsidRDefault="00880120" w:rsidP="004443FE">
            <w:pPr>
              <w:pStyle w:val="Tablebody"/>
              <w:keepNext w:val="0"/>
              <w:spacing w:before="60" w:after="60"/>
              <w:ind w:left="357" w:hanging="357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1</w:t>
            </w:r>
          </w:p>
        </w:tc>
        <w:tc>
          <w:tcPr>
            <w:tcW w:w="3307" w:type="dxa"/>
          </w:tcPr>
          <w:p w:rsidR="00880120" w:rsidRPr="00695F1A" w:rsidRDefault="00880120" w:rsidP="004443FE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Place the release file in new custom rel directory</w:t>
            </w:r>
          </w:p>
        </w:tc>
        <w:tc>
          <w:tcPr>
            <w:tcW w:w="6616" w:type="dxa"/>
          </w:tcPr>
          <w:p w:rsidR="00880120" w:rsidRPr="006D145D" w:rsidRDefault="00880120" w:rsidP="004443FE">
            <w:pPr>
              <w:pStyle w:val="Tablebody"/>
              <w:keepNext w:val="0"/>
              <w:spacing w:before="60" w:after="60"/>
              <w:rPr>
                <w:rFonts w:cs="Arial"/>
                <w:sz w:val="16"/>
                <w:szCs w:val="16"/>
                <w:lang w:val="en-GB"/>
              </w:rPr>
            </w:pPr>
            <w:r w:rsidRPr="006D145D">
              <w:rPr>
                <w:rFonts w:cs="Arial"/>
                <w:sz w:val="16"/>
                <w:szCs w:val="16"/>
                <w:lang w:val="en-GB"/>
              </w:rPr>
              <w:t>$</w:t>
            </w:r>
            <w:r w:rsidR="001E648C">
              <w:rPr>
                <w:rFonts w:cs="Arial"/>
                <w:sz w:val="16"/>
                <w:szCs w:val="16"/>
                <w:lang w:val="en-GB"/>
              </w:rPr>
              <w:t>XXCUS</w:t>
            </w:r>
            <w:r w:rsidRPr="006D145D">
              <w:rPr>
                <w:rFonts w:cs="Arial"/>
                <w:sz w:val="16"/>
                <w:szCs w:val="16"/>
                <w:lang w:val="en-GB"/>
              </w:rPr>
              <w:t>_TOP/rel</w:t>
            </w:r>
            <w:r>
              <w:rPr>
                <w:rFonts w:cs="Arial"/>
                <w:sz w:val="16"/>
                <w:szCs w:val="16"/>
                <w:lang w:val="en-GB"/>
              </w:rPr>
              <w:t>/</w:t>
            </w:r>
            <w:r w:rsidR="001E648C">
              <w:rPr>
                <w:rFonts w:cs="Arial"/>
                <w:sz w:val="16"/>
                <w:szCs w:val="16"/>
                <w:lang w:val="en-GB"/>
              </w:rPr>
              <w:t>XX_ERPXMLCP</w:t>
            </w:r>
            <w:r w:rsidR="007A4468">
              <w:rPr>
                <w:rFonts w:cs="Arial"/>
                <w:sz w:val="16"/>
                <w:szCs w:val="16"/>
                <w:lang w:val="en-GB"/>
              </w:rPr>
              <w:t>_EM</w:t>
            </w:r>
            <w:r w:rsidRPr="006D145D">
              <w:rPr>
                <w:rFonts w:cs="Arial"/>
                <w:sz w:val="16"/>
                <w:szCs w:val="16"/>
                <w:lang w:val="en-GB"/>
              </w:rPr>
              <w:t>.tar</w:t>
            </w:r>
          </w:p>
        </w:tc>
      </w:tr>
      <w:tr w:rsidR="002B5409" w:rsidRPr="00695F1A" w:rsidTr="00082F4D">
        <w:trPr>
          <w:cantSplit/>
        </w:trPr>
        <w:tc>
          <w:tcPr>
            <w:tcW w:w="667" w:type="dxa"/>
          </w:tcPr>
          <w:p w:rsidR="002B5409" w:rsidRPr="00695F1A" w:rsidRDefault="00880120" w:rsidP="00082F4D">
            <w:pPr>
              <w:pStyle w:val="Tablebody"/>
              <w:keepNext w:val="0"/>
              <w:spacing w:before="60" w:after="60"/>
              <w:ind w:left="357" w:hanging="357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2</w:t>
            </w:r>
          </w:p>
        </w:tc>
        <w:tc>
          <w:tcPr>
            <w:tcW w:w="3307" w:type="dxa"/>
          </w:tcPr>
          <w:p w:rsidR="002B5409" w:rsidRPr="00695F1A" w:rsidRDefault="002B5409" w:rsidP="00082F4D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Untar the release file</w:t>
            </w:r>
          </w:p>
        </w:tc>
        <w:tc>
          <w:tcPr>
            <w:tcW w:w="6616" w:type="dxa"/>
          </w:tcPr>
          <w:p w:rsidR="002B5409" w:rsidRPr="006D145D" w:rsidRDefault="002B5409" w:rsidP="00082F4D">
            <w:pPr>
              <w:pStyle w:val="Tablebody"/>
              <w:keepNext w:val="0"/>
              <w:spacing w:before="60" w:after="60"/>
              <w:rPr>
                <w:rFonts w:cs="Arial"/>
                <w:sz w:val="16"/>
                <w:szCs w:val="16"/>
                <w:lang w:val="en-GB"/>
              </w:rPr>
            </w:pPr>
            <w:r w:rsidRPr="006D145D">
              <w:rPr>
                <w:rFonts w:cs="Arial"/>
                <w:sz w:val="16"/>
                <w:szCs w:val="16"/>
                <w:lang w:val="en-GB"/>
              </w:rPr>
              <w:t>cd $</w:t>
            </w:r>
            <w:r w:rsidR="001E648C">
              <w:rPr>
                <w:rFonts w:cs="Arial"/>
                <w:sz w:val="16"/>
                <w:szCs w:val="16"/>
                <w:lang w:val="en-GB"/>
              </w:rPr>
              <w:t>XXCUS</w:t>
            </w:r>
            <w:r w:rsidRPr="006D145D">
              <w:rPr>
                <w:rFonts w:cs="Arial"/>
                <w:sz w:val="16"/>
                <w:szCs w:val="16"/>
                <w:lang w:val="en-GB"/>
              </w:rPr>
              <w:t>_TOP/rel</w:t>
            </w:r>
          </w:p>
          <w:p w:rsidR="002B5409" w:rsidRPr="006D145D" w:rsidRDefault="002B5409" w:rsidP="00082F4D">
            <w:pPr>
              <w:pStyle w:val="Tablebody"/>
              <w:keepNext w:val="0"/>
              <w:spacing w:before="60" w:after="60"/>
              <w:rPr>
                <w:rFonts w:cs="Arial"/>
                <w:sz w:val="16"/>
                <w:szCs w:val="16"/>
                <w:lang w:val="en-GB"/>
              </w:rPr>
            </w:pPr>
            <w:r w:rsidRPr="006D145D">
              <w:rPr>
                <w:rFonts w:cs="Arial"/>
                <w:sz w:val="16"/>
                <w:szCs w:val="16"/>
                <w:lang w:val="en-GB"/>
              </w:rPr>
              <w:t xml:space="preserve">tar -xvf </w:t>
            </w:r>
            <w:r w:rsidR="001E648C">
              <w:rPr>
                <w:rFonts w:cs="Arial"/>
                <w:sz w:val="16"/>
                <w:szCs w:val="16"/>
                <w:lang w:val="en-GB"/>
              </w:rPr>
              <w:t>XX_ERPXMLCP</w:t>
            </w:r>
            <w:r w:rsidR="007A4468">
              <w:rPr>
                <w:rFonts w:cs="Arial"/>
                <w:sz w:val="16"/>
                <w:szCs w:val="16"/>
                <w:lang w:val="en-GB"/>
              </w:rPr>
              <w:t>_EM</w:t>
            </w:r>
            <w:r w:rsidRPr="006D145D">
              <w:rPr>
                <w:rFonts w:cs="Arial"/>
                <w:sz w:val="16"/>
                <w:szCs w:val="16"/>
                <w:lang w:val="en-GB"/>
              </w:rPr>
              <w:t>.tar</w:t>
            </w:r>
          </w:p>
        </w:tc>
      </w:tr>
      <w:tr w:rsidR="001C400F" w:rsidRPr="00695F1A" w:rsidTr="004443FE">
        <w:trPr>
          <w:cantSplit/>
        </w:trPr>
        <w:tc>
          <w:tcPr>
            <w:tcW w:w="667" w:type="dxa"/>
          </w:tcPr>
          <w:p w:rsidR="001C400F" w:rsidRPr="00695F1A" w:rsidRDefault="001C400F" w:rsidP="004443FE">
            <w:pPr>
              <w:pStyle w:val="Tablebody"/>
              <w:keepNext w:val="0"/>
              <w:spacing w:before="60" w:after="60"/>
              <w:ind w:left="357" w:hanging="357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3</w:t>
            </w:r>
          </w:p>
        </w:tc>
        <w:tc>
          <w:tcPr>
            <w:tcW w:w="3307" w:type="dxa"/>
          </w:tcPr>
          <w:p w:rsidR="001C400F" w:rsidRPr="00BB618B" w:rsidRDefault="001C400F" w:rsidP="004443FE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Install</w:t>
            </w:r>
            <w:r w:rsidRPr="00BB618B">
              <w:rPr>
                <w:rFonts w:cs="Arial"/>
                <w:sz w:val="20"/>
                <w:lang w:val="en-GB"/>
              </w:rPr>
              <w:t xml:space="preserve"> concurrent program: </w:t>
            </w:r>
            <w:r w:rsidR="001E648C">
              <w:rPr>
                <w:rFonts w:cs="Arial"/>
                <w:lang w:eastAsia="en-GB"/>
              </w:rPr>
              <w:t>XX_ERPXMLCP</w:t>
            </w:r>
            <w:r w:rsidR="007A4468">
              <w:rPr>
                <w:rFonts w:cs="Arial"/>
                <w:lang w:eastAsia="en-GB"/>
              </w:rPr>
              <w:t>_EM</w:t>
            </w:r>
          </w:p>
        </w:tc>
        <w:tc>
          <w:tcPr>
            <w:tcW w:w="6616" w:type="dxa"/>
          </w:tcPr>
          <w:p w:rsidR="001C400F" w:rsidRDefault="001C400F" w:rsidP="004443FE">
            <w:pPr>
              <w:pStyle w:val="Tablebody"/>
              <w:keepNext w:val="0"/>
              <w:spacing w:before="60" w:after="60"/>
              <w:rPr>
                <w:rFonts w:cs="Arial"/>
                <w:sz w:val="16"/>
                <w:szCs w:val="16"/>
                <w:lang w:val="en-GB"/>
              </w:rPr>
            </w:pPr>
            <w:r w:rsidRPr="0028595B">
              <w:rPr>
                <w:rFonts w:cs="Arial"/>
                <w:sz w:val="16"/>
                <w:szCs w:val="16"/>
                <w:lang w:val="en-GB"/>
              </w:rPr>
              <w:t>XX_Install_XMLCP</w:t>
            </w:r>
            <w:r w:rsidRPr="00C55CD6">
              <w:rPr>
                <w:rFonts w:cs="Arial"/>
                <w:sz w:val="16"/>
                <w:szCs w:val="16"/>
                <w:lang w:val="en-GB"/>
              </w:rPr>
              <w:t xml:space="preserve">.ksh </w:t>
            </w:r>
            <w:r w:rsidRPr="00C55CD6">
              <w:rPr>
                <w:rFonts w:cs="Arial"/>
                <w:i/>
                <w:sz w:val="16"/>
                <w:szCs w:val="16"/>
                <w:lang w:val="en-GB"/>
              </w:rPr>
              <w:t>&lt;apps password&gt;</w:t>
            </w:r>
            <w:r w:rsidRPr="00C55CD6">
              <w:rPr>
                <w:rFonts w:cs="Arial"/>
                <w:sz w:val="16"/>
                <w:szCs w:val="16"/>
                <w:lang w:val="en-GB"/>
              </w:rPr>
              <w:t xml:space="preserve"> </w:t>
            </w:r>
            <w:r w:rsidR="001E648C">
              <w:rPr>
                <w:rFonts w:cs="Arial"/>
                <w:sz w:val="16"/>
                <w:szCs w:val="16"/>
                <w:lang w:val="en-GB"/>
              </w:rPr>
              <w:t>XX_ERPXMLCP</w:t>
            </w:r>
            <w:r w:rsidR="007A4468">
              <w:rPr>
                <w:rFonts w:cs="Arial"/>
                <w:sz w:val="16"/>
                <w:szCs w:val="16"/>
                <w:lang w:val="en-GB"/>
              </w:rPr>
              <w:t>_EM</w:t>
            </w:r>
            <w:r>
              <w:rPr>
                <w:rFonts w:cs="Arial"/>
                <w:sz w:val="16"/>
                <w:szCs w:val="16"/>
                <w:lang w:val="en-GB"/>
              </w:rPr>
              <w:t xml:space="preserve"> </w:t>
            </w:r>
            <w:r w:rsidRPr="00C55CD6">
              <w:rPr>
                <w:rFonts w:cs="Arial"/>
                <w:sz w:val="16"/>
                <w:szCs w:val="16"/>
                <w:lang w:val="en-GB"/>
              </w:rPr>
              <w:t xml:space="preserve"> </w:t>
            </w:r>
            <w:r w:rsidR="001E648C">
              <w:rPr>
                <w:rFonts w:cs="Arial"/>
                <w:sz w:val="16"/>
                <w:szCs w:val="16"/>
                <w:lang w:val="en-GB"/>
              </w:rPr>
              <w:t>XXCUS</w:t>
            </w:r>
            <w:r>
              <w:rPr>
                <w:rFonts w:cs="Arial"/>
                <w:sz w:val="16"/>
                <w:szCs w:val="16"/>
                <w:lang w:val="en-GB"/>
              </w:rPr>
              <w:t xml:space="preserve"> </w:t>
            </w:r>
            <w:r w:rsidRPr="00C55CD6">
              <w:rPr>
                <w:rFonts w:cs="Arial"/>
                <w:i/>
                <w:sz w:val="16"/>
                <w:szCs w:val="16"/>
                <w:lang w:val="en-GB"/>
              </w:rPr>
              <w:t>&lt;JDBC&gt;</w:t>
            </w:r>
          </w:p>
          <w:p w:rsidR="001C400F" w:rsidRPr="00880120" w:rsidRDefault="001C400F" w:rsidP="004443FE">
            <w:pPr>
              <w:tabs>
                <w:tab w:val="left" w:pos="406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A14713" w:rsidRPr="00695F1A" w:rsidTr="00236D2B">
        <w:trPr>
          <w:cantSplit/>
        </w:trPr>
        <w:tc>
          <w:tcPr>
            <w:tcW w:w="667" w:type="dxa"/>
          </w:tcPr>
          <w:p w:rsidR="00A14713" w:rsidRPr="00695F1A" w:rsidRDefault="001C400F" w:rsidP="00236D2B">
            <w:pPr>
              <w:pStyle w:val="Tablebody"/>
              <w:keepNext w:val="0"/>
              <w:spacing w:before="60" w:after="60"/>
              <w:ind w:left="357" w:hanging="357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4</w:t>
            </w:r>
          </w:p>
        </w:tc>
        <w:tc>
          <w:tcPr>
            <w:tcW w:w="3307" w:type="dxa"/>
          </w:tcPr>
          <w:p w:rsidR="00A14713" w:rsidRPr="00BB618B" w:rsidRDefault="001C400F" w:rsidP="0028595B">
            <w:pPr>
              <w:pStyle w:val="Tablebody"/>
              <w:keepNext w:val="0"/>
              <w:spacing w:before="6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Check log file</w:t>
            </w:r>
          </w:p>
        </w:tc>
        <w:tc>
          <w:tcPr>
            <w:tcW w:w="6616" w:type="dxa"/>
          </w:tcPr>
          <w:p w:rsidR="00C55CD6" w:rsidRPr="00880120" w:rsidRDefault="001E648C" w:rsidP="00880120">
            <w:pPr>
              <w:tabs>
                <w:tab w:val="left" w:pos="4065"/>
              </w:tabs>
              <w:rPr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XX_ERPXMLCP</w:t>
            </w:r>
            <w:r w:rsidR="007A4468">
              <w:rPr>
                <w:rFonts w:cs="Arial"/>
                <w:sz w:val="16"/>
                <w:szCs w:val="16"/>
                <w:lang w:val="en-GB"/>
              </w:rPr>
              <w:t>_EM</w:t>
            </w:r>
            <w:r w:rsidR="00D91968">
              <w:rPr>
                <w:rFonts w:cs="Arial"/>
                <w:sz w:val="16"/>
                <w:szCs w:val="16"/>
                <w:lang w:val="en-GB"/>
              </w:rPr>
              <w:t>.log</w:t>
            </w:r>
          </w:p>
        </w:tc>
      </w:tr>
      <w:bookmarkStart w:id="11" w:name="_GoBack"/>
      <w:tr w:rsidR="001E648C" w:rsidRPr="00695F1A" w:rsidTr="001650C2">
        <w:trPr>
          <w:gridBefore w:val="1"/>
          <w:wBefore w:w="667" w:type="dxa"/>
          <w:cantSplit/>
        </w:trPr>
        <w:tc>
          <w:tcPr>
            <w:tcW w:w="9923" w:type="dxa"/>
            <w:gridSpan w:val="2"/>
          </w:tcPr>
          <w:p w:rsidR="006355BA" w:rsidRPr="00D4291E" w:rsidRDefault="00CE1A0E" w:rsidP="00752EC8">
            <w:pPr>
              <w:pStyle w:val="Tablebody"/>
              <w:keepNext w:val="0"/>
              <w:spacing w:before="60" w:after="6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object w:dxaOrig="1543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7" o:title=""/>
                </v:shape>
                <o:OLEObject Type="Embed" ProgID="Package" ShapeID="_x0000_i1025" DrawAspect="Icon" ObjectID="_1472732925" r:id="rId8"/>
              </w:object>
            </w:r>
            <w:bookmarkEnd w:id="11"/>
          </w:p>
        </w:tc>
      </w:tr>
    </w:tbl>
    <w:p w:rsidR="002A69D9" w:rsidRDefault="002A69D9" w:rsidP="002A69D9">
      <w:pPr>
        <w:pStyle w:val="HeadingBar"/>
      </w:pPr>
      <w:bookmarkStart w:id="12" w:name="_Toc229998368"/>
    </w:p>
    <w:p w:rsidR="002C1F79" w:rsidRDefault="002C1F79" w:rsidP="001A6C27">
      <w:pPr>
        <w:pStyle w:val="Heading3"/>
      </w:pPr>
      <w:bookmarkStart w:id="13" w:name="_Toc398990854"/>
      <w:r>
        <w:t>References</w:t>
      </w:r>
      <w:bookmarkEnd w:id="13"/>
    </w:p>
    <w:tbl>
      <w:tblPr>
        <w:tblW w:w="1031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5528"/>
        <w:gridCol w:w="3921"/>
      </w:tblGrid>
      <w:tr w:rsidR="002C1F79" w:rsidRPr="00906FF4">
        <w:trPr>
          <w:trHeight w:val="255"/>
        </w:trPr>
        <w:tc>
          <w:tcPr>
            <w:tcW w:w="868" w:type="dxa"/>
            <w:shd w:val="clear" w:color="auto" w:fill="F3F3F3"/>
            <w:vAlign w:val="center"/>
          </w:tcPr>
          <w:p w:rsidR="002C1F79" w:rsidRPr="00906FF4" w:rsidRDefault="002C1F79" w:rsidP="002C6EA3">
            <w:pPr>
              <w:rPr>
                <w:rFonts w:ascii="Arial" w:hAnsi="Arial" w:cs="Arial"/>
                <w:b/>
              </w:rPr>
            </w:pPr>
            <w:r w:rsidRPr="00906FF4">
              <w:rPr>
                <w:rFonts w:ascii="Arial" w:hAnsi="Arial" w:cs="Arial"/>
                <w:b/>
              </w:rPr>
              <w:t>REF</w:t>
            </w:r>
          </w:p>
        </w:tc>
        <w:tc>
          <w:tcPr>
            <w:tcW w:w="5528" w:type="dxa"/>
            <w:shd w:val="clear" w:color="auto" w:fill="F3F3F3"/>
            <w:vAlign w:val="center"/>
          </w:tcPr>
          <w:p w:rsidR="002C1F79" w:rsidRPr="00906FF4" w:rsidRDefault="002C1F79" w:rsidP="002C6EA3">
            <w:pPr>
              <w:rPr>
                <w:rFonts w:ascii="Arial" w:hAnsi="Arial" w:cs="Arial"/>
                <w:b/>
              </w:rPr>
            </w:pPr>
            <w:r w:rsidRPr="00906FF4">
              <w:rPr>
                <w:rFonts w:ascii="Arial" w:hAnsi="Arial" w:cs="Arial"/>
                <w:b/>
              </w:rPr>
              <w:t>Document</w:t>
            </w:r>
          </w:p>
        </w:tc>
        <w:tc>
          <w:tcPr>
            <w:tcW w:w="3921" w:type="dxa"/>
            <w:shd w:val="clear" w:color="auto" w:fill="F3F3F3"/>
            <w:noWrap/>
            <w:vAlign w:val="center"/>
          </w:tcPr>
          <w:p w:rsidR="002C1F79" w:rsidRPr="00906FF4" w:rsidRDefault="002C1F79" w:rsidP="002C6EA3">
            <w:pPr>
              <w:rPr>
                <w:rFonts w:ascii="Arial" w:hAnsi="Arial" w:cs="Arial"/>
                <w:b/>
              </w:rPr>
            </w:pPr>
            <w:r w:rsidRPr="00906FF4">
              <w:rPr>
                <w:rFonts w:ascii="Arial" w:hAnsi="Arial" w:cs="Arial"/>
                <w:b/>
              </w:rPr>
              <w:t>Location</w:t>
            </w:r>
          </w:p>
        </w:tc>
      </w:tr>
      <w:tr w:rsidR="000E6915" w:rsidRPr="001A6C27">
        <w:trPr>
          <w:trHeight w:val="255"/>
        </w:trPr>
        <w:tc>
          <w:tcPr>
            <w:tcW w:w="868" w:type="dxa"/>
            <w:vAlign w:val="center"/>
          </w:tcPr>
          <w:p w:rsidR="000E6915" w:rsidRPr="00CE215D" w:rsidRDefault="000E6915" w:rsidP="004443FE">
            <w:r w:rsidRPr="00CE215D">
              <w:t>REF-1</w:t>
            </w:r>
          </w:p>
        </w:tc>
        <w:tc>
          <w:tcPr>
            <w:tcW w:w="5528" w:type="dxa"/>
            <w:vAlign w:val="center"/>
          </w:tcPr>
          <w:p w:rsidR="000E6915" w:rsidRPr="005F7F94" w:rsidRDefault="000E6915" w:rsidP="004443FE">
            <w:r>
              <w:t>MD07</w:t>
            </w:r>
            <w:r w:rsidRPr="006D778B">
              <w:t xml:space="preserve">0 - </w:t>
            </w:r>
            <w:r w:rsidR="001E648C" w:rsidRPr="00B64EAB">
              <w:t>XX Example XML CP</w:t>
            </w:r>
            <w:r w:rsidR="001E648C">
              <w:t xml:space="preserve"> (Email)</w:t>
            </w:r>
            <w:r w:rsidRPr="006D778B">
              <w:t>.doc</w:t>
            </w:r>
          </w:p>
        </w:tc>
        <w:tc>
          <w:tcPr>
            <w:tcW w:w="3921" w:type="dxa"/>
            <w:vAlign w:val="center"/>
          </w:tcPr>
          <w:p w:rsidR="000E6915" w:rsidRPr="001A6C27" w:rsidRDefault="001E648C" w:rsidP="002C6EA3">
            <w:pPr>
              <w:rPr>
                <w:rFonts w:ascii="Arial" w:hAnsi="Arial" w:cs="Arial"/>
              </w:rPr>
            </w:pPr>
            <w:r w:rsidRPr="006D145D">
              <w:rPr>
                <w:rFonts w:cs="Arial"/>
                <w:sz w:val="16"/>
                <w:szCs w:val="16"/>
                <w:lang w:val="en-GB"/>
              </w:rPr>
              <w:t>$</w:t>
            </w:r>
            <w:r>
              <w:rPr>
                <w:rFonts w:cs="Arial"/>
                <w:sz w:val="16"/>
                <w:szCs w:val="16"/>
                <w:lang w:val="en-GB"/>
              </w:rPr>
              <w:t>XXCUS</w:t>
            </w:r>
            <w:r w:rsidRPr="006D145D">
              <w:rPr>
                <w:rFonts w:cs="Arial"/>
                <w:sz w:val="16"/>
                <w:szCs w:val="16"/>
                <w:lang w:val="en-GB"/>
              </w:rPr>
              <w:t>_TOP/rel</w:t>
            </w:r>
            <w:r>
              <w:rPr>
                <w:rFonts w:cs="Arial"/>
                <w:sz w:val="16"/>
                <w:szCs w:val="16"/>
                <w:lang w:val="en-GB"/>
              </w:rPr>
              <w:t xml:space="preserve">/XX_ERPXMLCP_EM </w:t>
            </w:r>
            <w:r w:rsidRPr="00C55CD6">
              <w:rPr>
                <w:rFonts w:cs="Arial"/>
                <w:sz w:val="16"/>
                <w:szCs w:val="16"/>
                <w:lang w:val="en-GB"/>
              </w:rPr>
              <w:t xml:space="preserve"> </w:t>
            </w:r>
          </w:p>
        </w:tc>
      </w:tr>
      <w:bookmarkEnd w:id="12"/>
    </w:tbl>
    <w:p w:rsidR="002C1F79" w:rsidRPr="00E04C3C" w:rsidRDefault="002C1F79" w:rsidP="00137480">
      <w:pPr>
        <w:pStyle w:val="BodyText"/>
        <w:ind w:left="0"/>
        <w:rPr>
          <w:rFonts w:ascii="Courier New" w:hAnsi="Courier New" w:cs="Courier New"/>
          <w:sz w:val="16"/>
          <w:szCs w:val="16"/>
        </w:rPr>
      </w:pPr>
    </w:p>
    <w:p w:rsidR="002C1F79" w:rsidRDefault="002C1F79" w:rsidP="000C70AB">
      <w:pPr>
        <w:pStyle w:val="BodyText"/>
      </w:pPr>
    </w:p>
    <w:sectPr w:rsidR="002C1F79" w:rsidSect="007B137E">
      <w:footerReference w:type="default" r:id="rId9"/>
      <w:footerReference w:type="first" r:id="rId10"/>
      <w:pgSz w:w="11907" w:h="16840" w:code="9"/>
      <w:pgMar w:top="851" w:right="851" w:bottom="851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1D7" w:rsidRDefault="00E611D7" w:rsidP="002D58D7">
      <w:r>
        <w:separator/>
      </w:r>
    </w:p>
  </w:endnote>
  <w:endnote w:type="continuationSeparator" w:id="0">
    <w:p w:rsidR="00E611D7" w:rsidRDefault="00E611D7" w:rsidP="002D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94" w:rsidRPr="00736F94" w:rsidRDefault="00E611D7" w:rsidP="00736F94">
    <w:pPr>
      <w:pStyle w:val="Footer"/>
      <w:tabs>
        <w:tab w:val="clear" w:pos="7920"/>
        <w:tab w:val="center" w:pos="7700"/>
        <w:tab w:val="right" w:pos="10200"/>
        <w:tab w:val="right" w:pos="1510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6355BA" w:rsidRPr="006355BA">
      <w:rPr>
        <w:rStyle w:val="HighlightedVariable"/>
        <w:noProof/>
        <w:color w:val="auto"/>
      </w:rPr>
      <w:t>MD120 -</w:t>
    </w:r>
    <w:r w:rsidR="006355BA">
      <w:rPr>
        <w:noProof/>
      </w:rPr>
      <w:t xml:space="preserve"> XX Example XML CP (Email).docx</w:t>
    </w:r>
    <w:r>
      <w:rPr>
        <w:noProof/>
      </w:rPr>
      <w:fldChar w:fldCharType="end"/>
    </w:r>
    <w:r w:rsidR="00736F94">
      <w:rPr>
        <w:rStyle w:val="HighlightedVariable"/>
      </w:rPr>
      <w:tab/>
    </w:r>
    <w:r w:rsidR="00736F94" w:rsidRPr="00F4134B">
      <w:rPr>
        <w:rStyle w:val="HighlightedVariable"/>
      </w:rPr>
      <w:t>.</w:t>
    </w:r>
    <w:r w:rsidR="00736F94" w:rsidRPr="00F4134B">
      <w:rPr>
        <w:rStyle w:val="HighlightedVariable"/>
      </w:rPr>
      <w:tab/>
    </w:r>
    <w:r w:rsidR="00736F94" w:rsidRPr="00736F94">
      <w:rPr>
        <w:rStyle w:val="HighlightedVariable"/>
        <w:color w:val="auto"/>
      </w:rPr>
      <w:t xml:space="preserve">Page </w:t>
    </w:r>
    <w:r w:rsidR="007E565B" w:rsidRPr="00736F94">
      <w:rPr>
        <w:rStyle w:val="HighlightedVariable"/>
        <w:color w:val="auto"/>
      </w:rPr>
      <w:fldChar w:fldCharType="begin"/>
    </w:r>
    <w:r w:rsidR="00736F94" w:rsidRPr="00736F94">
      <w:rPr>
        <w:rStyle w:val="HighlightedVariable"/>
        <w:color w:val="auto"/>
      </w:rPr>
      <w:instrText xml:space="preserve"> PAGE </w:instrText>
    </w:r>
    <w:r w:rsidR="007E565B" w:rsidRPr="00736F94">
      <w:rPr>
        <w:rStyle w:val="HighlightedVariable"/>
        <w:color w:val="auto"/>
      </w:rPr>
      <w:fldChar w:fldCharType="separate"/>
    </w:r>
    <w:r w:rsidR="00CE1A0E">
      <w:rPr>
        <w:rStyle w:val="HighlightedVariable"/>
        <w:noProof/>
        <w:color w:val="auto"/>
      </w:rPr>
      <w:t>5</w:t>
    </w:r>
    <w:r w:rsidR="007E565B" w:rsidRPr="00736F94">
      <w:rPr>
        <w:rStyle w:val="HighlightedVariable"/>
        <w:color w:val="auto"/>
      </w:rPr>
      <w:fldChar w:fldCharType="end"/>
    </w:r>
    <w:r w:rsidR="00736F94" w:rsidRPr="00736F94">
      <w:rPr>
        <w:rStyle w:val="HighlightedVariable"/>
        <w:color w:val="auto"/>
      </w:rPr>
      <w:t xml:space="preserve"> of </w:t>
    </w:r>
    <w:r w:rsidR="007E565B" w:rsidRPr="00736F94">
      <w:rPr>
        <w:rStyle w:val="HighlightedVariable"/>
        <w:color w:val="auto"/>
      </w:rPr>
      <w:fldChar w:fldCharType="begin"/>
    </w:r>
    <w:r w:rsidR="00736F94" w:rsidRPr="00736F94">
      <w:rPr>
        <w:rStyle w:val="HighlightedVariable"/>
        <w:color w:val="auto"/>
      </w:rPr>
      <w:instrText xml:space="preserve"> NUMPAGES </w:instrText>
    </w:r>
    <w:r w:rsidR="007E565B" w:rsidRPr="00736F94">
      <w:rPr>
        <w:rStyle w:val="HighlightedVariable"/>
        <w:color w:val="auto"/>
      </w:rPr>
      <w:fldChar w:fldCharType="separate"/>
    </w:r>
    <w:r w:rsidR="00CE1A0E">
      <w:rPr>
        <w:rStyle w:val="HighlightedVariable"/>
        <w:noProof/>
        <w:color w:val="auto"/>
      </w:rPr>
      <w:t>5</w:t>
    </w:r>
    <w:r w:rsidR="007E565B" w:rsidRPr="00736F94">
      <w:rPr>
        <w:rStyle w:val="HighlightedVariable"/>
        <w:color w:val="auto"/>
      </w:rPr>
      <w:fldChar w:fldCharType="end"/>
    </w:r>
  </w:p>
  <w:p w:rsidR="00736F94" w:rsidRDefault="00736F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8A" w:rsidRPr="0002278A" w:rsidRDefault="00E611D7" w:rsidP="0002278A">
    <w:pPr>
      <w:pStyle w:val="Footer"/>
      <w:tabs>
        <w:tab w:val="clear" w:pos="7920"/>
        <w:tab w:val="center" w:pos="7700"/>
        <w:tab w:val="right" w:pos="10200"/>
        <w:tab w:val="right" w:pos="1510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6355BA" w:rsidRPr="006355BA">
      <w:rPr>
        <w:rStyle w:val="HighlightedVariable"/>
        <w:noProof/>
        <w:color w:val="auto"/>
      </w:rPr>
      <w:t>MD120 -</w:t>
    </w:r>
    <w:r w:rsidR="006355BA">
      <w:rPr>
        <w:noProof/>
      </w:rPr>
      <w:t xml:space="preserve"> XX Example XML CP (Email).docx</w:t>
    </w:r>
    <w:r>
      <w:rPr>
        <w:noProof/>
      </w:rPr>
      <w:fldChar w:fldCharType="end"/>
    </w:r>
    <w:r w:rsidR="0002278A">
      <w:rPr>
        <w:rStyle w:val="HighlightedVariable"/>
      </w:rPr>
      <w:tab/>
    </w:r>
    <w:r w:rsidR="0002278A" w:rsidRPr="00F4134B">
      <w:rPr>
        <w:rStyle w:val="HighlightedVariable"/>
      </w:rPr>
      <w:t>.</w:t>
    </w:r>
    <w:r w:rsidR="0002278A" w:rsidRPr="00F4134B">
      <w:rPr>
        <w:rStyle w:val="HighlightedVariable"/>
      </w:rPr>
      <w:tab/>
    </w:r>
    <w:r w:rsidR="0002278A" w:rsidRPr="0002278A">
      <w:rPr>
        <w:rStyle w:val="HighlightedVariable"/>
        <w:color w:val="auto"/>
      </w:rPr>
      <w:t xml:space="preserve">Page </w:t>
    </w:r>
    <w:r w:rsidR="007E565B" w:rsidRPr="0002278A">
      <w:rPr>
        <w:rStyle w:val="HighlightedVariable"/>
        <w:color w:val="auto"/>
      </w:rPr>
      <w:fldChar w:fldCharType="begin"/>
    </w:r>
    <w:r w:rsidR="0002278A" w:rsidRPr="0002278A">
      <w:rPr>
        <w:rStyle w:val="HighlightedVariable"/>
        <w:color w:val="auto"/>
      </w:rPr>
      <w:instrText xml:space="preserve"> PAGE </w:instrText>
    </w:r>
    <w:r w:rsidR="007E565B" w:rsidRPr="0002278A">
      <w:rPr>
        <w:rStyle w:val="HighlightedVariable"/>
        <w:color w:val="auto"/>
      </w:rPr>
      <w:fldChar w:fldCharType="separate"/>
    </w:r>
    <w:r w:rsidR="00CE1A0E">
      <w:rPr>
        <w:rStyle w:val="HighlightedVariable"/>
        <w:noProof/>
        <w:color w:val="auto"/>
      </w:rPr>
      <w:t>1</w:t>
    </w:r>
    <w:r w:rsidR="007E565B" w:rsidRPr="0002278A">
      <w:rPr>
        <w:rStyle w:val="HighlightedVariable"/>
        <w:color w:val="auto"/>
      </w:rPr>
      <w:fldChar w:fldCharType="end"/>
    </w:r>
    <w:r w:rsidR="0002278A" w:rsidRPr="0002278A">
      <w:rPr>
        <w:rStyle w:val="HighlightedVariable"/>
        <w:color w:val="auto"/>
      </w:rPr>
      <w:t xml:space="preserve"> of </w:t>
    </w:r>
    <w:r w:rsidR="007E565B" w:rsidRPr="0002278A">
      <w:rPr>
        <w:rStyle w:val="HighlightedVariable"/>
        <w:color w:val="auto"/>
      </w:rPr>
      <w:fldChar w:fldCharType="begin"/>
    </w:r>
    <w:r w:rsidR="0002278A" w:rsidRPr="0002278A">
      <w:rPr>
        <w:rStyle w:val="HighlightedVariable"/>
        <w:color w:val="auto"/>
      </w:rPr>
      <w:instrText xml:space="preserve"> NUMPAGES </w:instrText>
    </w:r>
    <w:r w:rsidR="007E565B" w:rsidRPr="0002278A">
      <w:rPr>
        <w:rStyle w:val="HighlightedVariable"/>
        <w:color w:val="auto"/>
      </w:rPr>
      <w:fldChar w:fldCharType="separate"/>
    </w:r>
    <w:r w:rsidR="00CE1A0E">
      <w:rPr>
        <w:rStyle w:val="HighlightedVariable"/>
        <w:noProof/>
        <w:color w:val="auto"/>
      </w:rPr>
      <w:t>5</w:t>
    </w:r>
    <w:r w:rsidR="007E565B" w:rsidRPr="0002278A">
      <w:rPr>
        <w:rStyle w:val="HighlightedVariable"/>
        <w:color w:val="auto"/>
      </w:rPr>
      <w:fldChar w:fldCharType="end"/>
    </w:r>
  </w:p>
  <w:p w:rsidR="0002278A" w:rsidRDefault="00022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1D7" w:rsidRDefault="00E611D7" w:rsidP="002D58D7">
      <w:r>
        <w:separator/>
      </w:r>
    </w:p>
  </w:footnote>
  <w:footnote w:type="continuationSeparator" w:id="0">
    <w:p w:rsidR="00E611D7" w:rsidRDefault="00E611D7" w:rsidP="002D5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4B3"/>
    <w:multiLevelType w:val="hybridMultilevel"/>
    <w:tmpl w:val="52863366"/>
    <w:lvl w:ilvl="0" w:tplc="C97051E4">
      <w:start w:val="1"/>
      <w:numFmt w:val="decimal"/>
      <w:lvlText w:val="%1."/>
      <w:lvlJc w:val="left"/>
      <w:pPr>
        <w:ind w:left="1685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405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125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845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565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285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005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725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445" w:hanging="180"/>
      </w:pPr>
      <w:rPr>
        <w:rFonts w:cs="Times New Roman"/>
      </w:rPr>
    </w:lvl>
  </w:abstractNum>
  <w:abstractNum w:abstractNumId="1">
    <w:nsid w:val="1A2954B9"/>
    <w:multiLevelType w:val="hybridMultilevel"/>
    <w:tmpl w:val="5590E98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>
    <w:nsid w:val="2605471D"/>
    <w:multiLevelType w:val="singleLevel"/>
    <w:tmpl w:val="1974EBC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rFonts w:cs="Times New Roman"/>
        <w:b/>
        <w:i w:val="0"/>
      </w:rPr>
    </w:lvl>
  </w:abstractNum>
  <w:abstractNum w:abstractNumId="3">
    <w:nsid w:val="280C10F1"/>
    <w:multiLevelType w:val="hybridMultilevel"/>
    <w:tmpl w:val="20189BA0"/>
    <w:lvl w:ilvl="0" w:tplc="C97051E4">
      <w:start w:val="1"/>
      <w:numFmt w:val="decimal"/>
      <w:lvlText w:val="%1."/>
      <w:lvlJc w:val="left"/>
      <w:pPr>
        <w:ind w:left="39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3947362"/>
    <w:multiLevelType w:val="hybridMultilevel"/>
    <w:tmpl w:val="8B9418F0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3FA67830"/>
    <w:multiLevelType w:val="hybridMultilevel"/>
    <w:tmpl w:val="454858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68ED0A62"/>
    <w:multiLevelType w:val="hybridMultilevel"/>
    <w:tmpl w:val="D832B4A2"/>
    <w:lvl w:ilvl="0" w:tplc="E32CCA1A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C0D1E"/>
    <w:multiLevelType w:val="hybridMultilevel"/>
    <w:tmpl w:val="1D9A0D5E"/>
    <w:lvl w:ilvl="0" w:tplc="C97051E4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8">
    <w:nsid w:val="6E476ADC"/>
    <w:multiLevelType w:val="hybridMultilevel"/>
    <w:tmpl w:val="6E9CF6A0"/>
    <w:lvl w:ilvl="0" w:tplc="C97051E4">
      <w:start w:val="1"/>
      <w:numFmt w:val="decimal"/>
      <w:lvlText w:val="%1."/>
      <w:lvlJc w:val="left"/>
      <w:pPr>
        <w:ind w:left="1685" w:hanging="360"/>
      </w:pPr>
      <w:rPr>
        <w:rFonts w:cs="Times New Roman" w:hint="default"/>
      </w:rPr>
    </w:lvl>
    <w:lvl w:ilvl="1" w:tplc="C97051E4">
      <w:start w:val="1"/>
      <w:numFmt w:val="decimal"/>
      <w:lvlText w:val="%2."/>
      <w:lvlJc w:val="left"/>
      <w:pPr>
        <w:ind w:left="-475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45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965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1685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2405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3125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3845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4565" w:hanging="180"/>
      </w:pPr>
      <w:rPr>
        <w:rFonts w:cs="Times New Roman"/>
      </w:rPr>
    </w:lvl>
  </w:abstractNum>
  <w:abstractNum w:abstractNumId="9">
    <w:nsid w:val="791C068B"/>
    <w:multiLevelType w:val="hybridMultilevel"/>
    <w:tmpl w:val="86201A8C"/>
    <w:lvl w:ilvl="0" w:tplc="C97051E4">
      <w:start w:val="1"/>
      <w:numFmt w:val="decimal"/>
      <w:lvlText w:val="%1."/>
      <w:lvlJc w:val="left"/>
      <w:pPr>
        <w:ind w:left="4565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2405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125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845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565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285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005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725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445" w:hanging="180"/>
      </w:pPr>
      <w:rPr>
        <w:rFonts w:cs="Times New Roman"/>
      </w:rPr>
    </w:lvl>
  </w:abstractNum>
  <w:abstractNum w:abstractNumId="10">
    <w:nsid w:val="7BB21FF6"/>
    <w:multiLevelType w:val="hybridMultilevel"/>
    <w:tmpl w:val="A418A0FE"/>
    <w:lvl w:ilvl="0" w:tplc="5D82D7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&lt;Document Control Number&gt;" w:val="?"/>
    <w:docVar w:name="r_ " w:val="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"/>
  </w:docVars>
  <w:rsids>
    <w:rsidRoot w:val="00850B5C"/>
    <w:rsid w:val="00002AA7"/>
    <w:rsid w:val="000038A7"/>
    <w:rsid w:val="00005846"/>
    <w:rsid w:val="00005D97"/>
    <w:rsid w:val="00006771"/>
    <w:rsid w:val="0000764F"/>
    <w:rsid w:val="00007FEB"/>
    <w:rsid w:val="00012C9B"/>
    <w:rsid w:val="00016AC1"/>
    <w:rsid w:val="0002048F"/>
    <w:rsid w:val="000206C8"/>
    <w:rsid w:val="00021A1A"/>
    <w:rsid w:val="0002278A"/>
    <w:rsid w:val="00022967"/>
    <w:rsid w:val="00024724"/>
    <w:rsid w:val="00026401"/>
    <w:rsid w:val="00032E31"/>
    <w:rsid w:val="00033888"/>
    <w:rsid w:val="00036AC5"/>
    <w:rsid w:val="000376BA"/>
    <w:rsid w:val="00037751"/>
    <w:rsid w:val="00040988"/>
    <w:rsid w:val="0004386A"/>
    <w:rsid w:val="000441FB"/>
    <w:rsid w:val="0004458D"/>
    <w:rsid w:val="00044B4D"/>
    <w:rsid w:val="0004547A"/>
    <w:rsid w:val="0004589B"/>
    <w:rsid w:val="00047192"/>
    <w:rsid w:val="0005129D"/>
    <w:rsid w:val="0005147B"/>
    <w:rsid w:val="00051D63"/>
    <w:rsid w:val="00060B29"/>
    <w:rsid w:val="00060DC3"/>
    <w:rsid w:val="00062503"/>
    <w:rsid w:val="00063188"/>
    <w:rsid w:val="00065218"/>
    <w:rsid w:val="00066667"/>
    <w:rsid w:val="00070571"/>
    <w:rsid w:val="000710E3"/>
    <w:rsid w:val="00071217"/>
    <w:rsid w:val="00071417"/>
    <w:rsid w:val="00072EEC"/>
    <w:rsid w:val="000734EA"/>
    <w:rsid w:val="000740C4"/>
    <w:rsid w:val="000741E5"/>
    <w:rsid w:val="000747E3"/>
    <w:rsid w:val="00074BB8"/>
    <w:rsid w:val="00076502"/>
    <w:rsid w:val="00077378"/>
    <w:rsid w:val="00077452"/>
    <w:rsid w:val="00077541"/>
    <w:rsid w:val="000776B4"/>
    <w:rsid w:val="00077DEE"/>
    <w:rsid w:val="000814EA"/>
    <w:rsid w:val="000821CD"/>
    <w:rsid w:val="000827C3"/>
    <w:rsid w:val="00082F42"/>
    <w:rsid w:val="00082F4D"/>
    <w:rsid w:val="00083D9A"/>
    <w:rsid w:val="000847BE"/>
    <w:rsid w:val="00084923"/>
    <w:rsid w:val="0008764A"/>
    <w:rsid w:val="00087A52"/>
    <w:rsid w:val="000923ED"/>
    <w:rsid w:val="0009412C"/>
    <w:rsid w:val="00095A2C"/>
    <w:rsid w:val="000A3285"/>
    <w:rsid w:val="000A51BC"/>
    <w:rsid w:val="000A78A7"/>
    <w:rsid w:val="000B01DF"/>
    <w:rsid w:val="000B204D"/>
    <w:rsid w:val="000B24CD"/>
    <w:rsid w:val="000B4387"/>
    <w:rsid w:val="000B65AF"/>
    <w:rsid w:val="000B6990"/>
    <w:rsid w:val="000B6A7C"/>
    <w:rsid w:val="000B7B40"/>
    <w:rsid w:val="000B7EB1"/>
    <w:rsid w:val="000C0720"/>
    <w:rsid w:val="000C076E"/>
    <w:rsid w:val="000C2435"/>
    <w:rsid w:val="000C3AEC"/>
    <w:rsid w:val="000C5ACD"/>
    <w:rsid w:val="000C5BAA"/>
    <w:rsid w:val="000C64C0"/>
    <w:rsid w:val="000C70AB"/>
    <w:rsid w:val="000D0582"/>
    <w:rsid w:val="000D0999"/>
    <w:rsid w:val="000D3622"/>
    <w:rsid w:val="000D40A0"/>
    <w:rsid w:val="000D6932"/>
    <w:rsid w:val="000D6A37"/>
    <w:rsid w:val="000E0075"/>
    <w:rsid w:val="000E0A6C"/>
    <w:rsid w:val="000E4C1A"/>
    <w:rsid w:val="000E57C1"/>
    <w:rsid w:val="000E5CE4"/>
    <w:rsid w:val="000E67F3"/>
    <w:rsid w:val="000E6915"/>
    <w:rsid w:val="000E707D"/>
    <w:rsid w:val="000E7936"/>
    <w:rsid w:val="000E7F6E"/>
    <w:rsid w:val="000F21D7"/>
    <w:rsid w:val="0010018A"/>
    <w:rsid w:val="0010059F"/>
    <w:rsid w:val="00100641"/>
    <w:rsid w:val="0010070D"/>
    <w:rsid w:val="00103163"/>
    <w:rsid w:val="00104319"/>
    <w:rsid w:val="00104621"/>
    <w:rsid w:val="00104679"/>
    <w:rsid w:val="0010572B"/>
    <w:rsid w:val="00107CA7"/>
    <w:rsid w:val="00110006"/>
    <w:rsid w:val="001103B4"/>
    <w:rsid w:val="00110E33"/>
    <w:rsid w:val="00111F1F"/>
    <w:rsid w:val="001127BB"/>
    <w:rsid w:val="00113660"/>
    <w:rsid w:val="00115780"/>
    <w:rsid w:val="00115BCD"/>
    <w:rsid w:val="00115E96"/>
    <w:rsid w:val="0011757E"/>
    <w:rsid w:val="00122492"/>
    <w:rsid w:val="00122BB5"/>
    <w:rsid w:val="00123975"/>
    <w:rsid w:val="00126347"/>
    <w:rsid w:val="001265FA"/>
    <w:rsid w:val="00130438"/>
    <w:rsid w:val="00130833"/>
    <w:rsid w:val="00133D0C"/>
    <w:rsid w:val="00135A4C"/>
    <w:rsid w:val="00136B68"/>
    <w:rsid w:val="00137480"/>
    <w:rsid w:val="00137DA7"/>
    <w:rsid w:val="0014038B"/>
    <w:rsid w:val="00141AF9"/>
    <w:rsid w:val="00145EC3"/>
    <w:rsid w:val="00145F6B"/>
    <w:rsid w:val="00146BD6"/>
    <w:rsid w:val="00151B50"/>
    <w:rsid w:val="001526B0"/>
    <w:rsid w:val="00153DB3"/>
    <w:rsid w:val="001542E5"/>
    <w:rsid w:val="001542FF"/>
    <w:rsid w:val="00157A25"/>
    <w:rsid w:val="00157A81"/>
    <w:rsid w:val="00161CFE"/>
    <w:rsid w:val="001621B2"/>
    <w:rsid w:val="001623CF"/>
    <w:rsid w:val="001635C1"/>
    <w:rsid w:val="00164E29"/>
    <w:rsid w:val="00167535"/>
    <w:rsid w:val="001702AB"/>
    <w:rsid w:val="001733FA"/>
    <w:rsid w:val="001736A2"/>
    <w:rsid w:val="00173F7E"/>
    <w:rsid w:val="001749BA"/>
    <w:rsid w:val="001751D0"/>
    <w:rsid w:val="0017538E"/>
    <w:rsid w:val="001756F3"/>
    <w:rsid w:val="00177197"/>
    <w:rsid w:val="001772E1"/>
    <w:rsid w:val="00177FC5"/>
    <w:rsid w:val="00180557"/>
    <w:rsid w:val="00181075"/>
    <w:rsid w:val="0018113C"/>
    <w:rsid w:val="00181902"/>
    <w:rsid w:val="001822C0"/>
    <w:rsid w:val="00182927"/>
    <w:rsid w:val="00183331"/>
    <w:rsid w:val="00183978"/>
    <w:rsid w:val="00185C70"/>
    <w:rsid w:val="00185EBD"/>
    <w:rsid w:val="00186B64"/>
    <w:rsid w:val="00190A9E"/>
    <w:rsid w:val="00191C23"/>
    <w:rsid w:val="00193D1A"/>
    <w:rsid w:val="0019570B"/>
    <w:rsid w:val="001A04C0"/>
    <w:rsid w:val="001A4BAE"/>
    <w:rsid w:val="001A5581"/>
    <w:rsid w:val="001A5CC9"/>
    <w:rsid w:val="001A5F9A"/>
    <w:rsid w:val="001A6C27"/>
    <w:rsid w:val="001B1602"/>
    <w:rsid w:val="001B5089"/>
    <w:rsid w:val="001B7D69"/>
    <w:rsid w:val="001C3394"/>
    <w:rsid w:val="001C400F"/>
    <w:rsid w:val="001C59E4"/>
    <w:rsid w:val="001C65EC"/>
    <w:rsid w:val="001C7436"/>
    <w:rsid w:val="001C7F4B"/>
    <w:rsid w:val="001D0286"/>
    <w:rsid w:val="001D053B"/>
    <w:rsid w:val="001D083A"/>
    <w:rsid w:val="001D0911"/>
    <w:rsid w:val="001D181D"/>
    <w:rsid w:val="001D1C86"/>
    <w:rsid w:val="001D1D07"/>
    <w:rsid w:val="001D1F69"/>
    <w:rsid w:val="001D205D"/>
    <w:rsid w:val="001D2240"/>
    <w:rsid w:val="001D25CD"/>
    <w:rsid w:val="001D3247"/>
    <w:rsid w:val="001D3557"/>
    <w:rsid w:val="001D35DC"/>
    <w:rsid w:val="001D3CA3"/>
    <w:rsid w:val="001D4260"/>
    <w:rsid w:val="001D5CCE"/>
    <w:rsid w:val="001D60CC"/>
    <w:rsid w:val="001D7FDE"/>
    <w:rsid w:val="001E171E"/>
    <w:rsid w:val="001E1FA7"/>
    <w:rsid w:val="001E1FED"/>
    <w:rsid w:val="001E406D"/>
    <w:rsid w:val="001E648C"/>
    <w:rsid w:val="001E672C"/>
    <w:rsid w:val="001E7799"/>
    <w:rsid w:val="001F0281"/>
    <w:rsid w:val="001F10BE"/>
    <w:rsid w:val="001F12A0"/>
    <w:rsid w:val="001F1BBC"/>
    <w:rsid w:val="001F2115"/>
    <w:rsid w:val="001F2ACF"/>
    <w:rsid w:val="001F2F39"/>
    <w:rsid w:val="001F553B"/>
    <w:rsid w:val="001F70BB"/>
    <w:rsid w:val="001F7378"/>
    <w:rsid w:val="001F7A89"/>
    <w:rsid w:val="00200166"/>
    <w:rsid w:val="0020102E"/>
    <w:rsid w:val="00201111"/>
    <w:rsid w:val="00203539"/>
    <w:rsid w:val="00205916"/>
    <w:rsid w:val="00206D8C"/>
    <w:rsid w:val="00207629"/>
    <w:rsid w:val="00210FC8"/>
    <w:rsid w:val="00211994"/>
    <w:rsid w:val="00213414"/>
    <w:rsid w:val="0021677E"/>
    <w:rsid w:val="00216798"/>
    <w:rsid w:val="002167E3"/>
    <w:rsid w:val="00216A2E"/>
    <w:rsid w:val="002173A2"/>
    <w:rsid w:val="00220974"/>
    <w:rsid w:val="00223439"/>
    <w:rsid w:val="00224B0A"/>
    <w:rsid w:val="00224BAD"/>
    <w:rsid w:val="00224D62"/>
    <w:rsid w:val="00225D07"/>
    <w:rsid w:val="002261D8"/>
    <w:rsid w:val="002266C5"/>
    <w:rsid w:val="0022797C"/>
    <w:rsid w:val="0023015A"/>
    <w:rsid w:val="002309B2"/>
    <w:rsid w:val="00231DDB"/>
    <w:rsid w:val="00231F22"/>
    <w:rsid w:val="002321DA"/>
    <w:rsid w:val="002329C5"/>
    <w:rsid w:val="00235CAE"/>
    <w:rsid w:val="00236374"/>
    <w:rsid w:val="00236D2B"/>
    <w:rsid w:val="002379E3"/>
    <w:rsid w:val="00241B4F"/>
    <w:rsid w:val="00247597"/>
    <w:rsid w:val="00250131"/>
    <w:rsid w:val="0025210D"/>
    <w:rsid w:val="00252ED4"/>
    <w:rsid w:val="00252EFA"/>
    <w:rsid w:val="00254034"/>
    <w:rsid w:val="00255E15"/>
    <w:rsid w:val="002561E0"/>
    <w:rsid w:val="00257597"/>
    <w:rsid w:val="0025797B"/>
    <w:rsid w:val="0026207F"/>
    <w:rsid w:val="0026231E"/>
    <w:rsid w:val="00263213"/>
    <w:rsid w:val="0026536E"/>
    <w:rsid w:val="00270540"/>
    <w:rsid w:val="002734FF"/>
    <w:rsid w:val="00275B15"/>
    <w:rsid w:val="0028285C"/>
    <w:rsid w:val="00282B0E"/>
    <w:rsid w:val="00283667"/>
    <w:rsid w:val="00283A79"/>
    <w:rsid w:val="00285885"/>
    <w:rsid w:val="0028595B"/>
    <w:rsid w:val="00285C7F"/>
    <w:rsid w:val="00290471"/>
    <w:rsid w:val="00290E2E"/>
    <w:rsid w:val="002920FE"/>
    <w:rsid w:val="00294363"/>
    <w:rsid w:val="00295ABC"/>
    <w:rsid w:val="0029793E"/>
    <w:rsid w:val="00297FA3"/>
    <w:rsid w:val="002A2F29"/>
    <w:rsid w:val="002A36BD"/>
    <w:rsid w:val="002A41A7"/>
    <w:rsid w:val="002A5DD5"/>
    <w:rsid w:val="002A69D9"/>
    <w:rsid w:val="002A6ADF"/>
    <w:rsid w:val="002B14A3"/>
    <w:rsid w:val="002B34F5"/>
    <w:rsid w:val="002B5409"/>
    <w:rsid w:val="002B5B06"/>
    <w:rsid w:val="002B62D4"/>
    <w:rsid w:val="002B6625"/>
    <w:rsid w:val="002B7380"/>
    <w:rsid w:val="002B7B43"/>
    <w:rsid w:val="002C0707"/>
    <w:rsid w:val="002C08D3"/>
    <w:rsid w:val="002C17C7"/>
    <w:rsid w:val="002C1B8F"/>
    <w:rsid w:val="002C1D2F"/>
    <w:rsid w:val="002C1F14"/>
    <w:rsid w:val="002C1F79"/>
    <w:rsid w:val="002C307C"/>
    <w:rsid w:val="002C356C"/>
    <w:rsid w:val="002C58F4"/>
    <w:rsid w:val="002C5FD6"/>
    <w:rsid w:val="002C603C"/>
    <w:rsid w:val="002C6EA3"/>
    <w:rsid w:val="002C7BA1"/>
    <w:rsid w:val="002D0094"/>
    <w:rsid w:val="002D01D0"/>
    <w:rsid w:val="002D073E"/>
    <w:rsid w:val="002D2EC4"/>
    <w:rsid w:val="002D39CD"/>
    <w:rsid w:val="002D3EDA"/>
    <w:rsid w:val="002D58D7"/>
    <w:rsid w:val="002D59A4"/>
    <w:rsid w:val="002E0312"/>
    <w:rsid w:val="002E093C"/>
    <w:rsid w:val="002E1379"/>
    <w:rsid w:val="002E17E3"/>
    <w:rsid w:val="002E24EA"/>
    <w:rsid w:val="002E4361"/>
    <w:rsid w:val="002E4CFE"/>
    <w:rsid w:val="002E63CA"/>
    <w:rsid w:val="002E7573"/>
    <w:rsid w:val="002E761C"/>
    <w:rsid w:val="002F0FF3"/>
    <w:rsid w:val="002F1FFB"/>
    <w:rsid w:val="002F4ED6"/>
    <w:rsid w:val="002F501C"/>
    <w:rsid w:val="002F5DE5"/>
    <w:rsid w:val="002F6C0E"/>
    <w:rsid w:val="002F7197"/>
    <w:rsid w:val="00302FEE"/>
    <w:rsid w:val="0030323C"/>
    <w:rsid w:val="0030486F"/>
    <w:rsid w:val="00305CCC"/>
    <w:rsid w:val="00310239"/>
    <w:rsid w:val="0031053B"/>
    <w:rsid w:val="00310C01"/>
    <w:rsid w:val="00311CF2"/>
    <w:rsid w:val="003122C6"/>
    <w:rsid w:val="00312786"/>
    <w:rsid w:val="00313578"/>
    <w:rsid w:val="0031392F"/>
    <w:rsid w:val="00314AC3"/>
    <w:rsid w:val="00316C2C"/>
    <w:rsid w:val="0032129F"/>
    <w:rsid w:val="00321AB1"/>
    <w:rsid w:val="003241F1"/>
    <w:rsid w:val="00324CFD"/>
    <w:rsid w:val="003267FE"/>
    <w:rsid w:val="003273FE"/>
    <w:rsid w:val="0033038C"/>
    <w:rsid w:val="0033077A"/>
    <w:rsid w:val="00330C55"/>
    <w:rsid w:val="00330F85"/>
    <w:rsid w:val="00335E0A"/>
    <w:rsid w:val="00336024"/>
    <w:rsid w:val="00343AAF"/>
    <w:rsid w:val="003440EA"/>
    <w:rsid w:val="0034468C"/>
    <w:rsid w:val="0034535E"/>
    <w:rsid w:val="00345D5A"/>
    <w:rsid w:val="00347450"/>
    <w:rsid w:val="00347520"/>
    <w:rsid w:val="00350280"/>
    <w:rsid w:val="00350897"/>
    <w:rsid w:val="00350B89"/>
    <w:rsid w:val="00352882"/>
    <w:rsid w:val="00354B4A"/>
    <w:rsid w:val="003550F7"/>
    <w:rsid w:val="00357A73"/>
    <w:rsid w:val="00362083"/>
    <w:rsid w:val="00362AB5"/>
    <w:rsid w:val="00364A4E"/>
    <w:rsid w:val="00370677"/>
    <w:rsid w:val="0037207B"/>
    <w:rsid w:val="00372446"/>
    <w:rsid w:val="00373686"/>
    <w:rsid w:val="00373A2A"/>
    <w:rsid w:val="00374270"/>
    <w:rsid w:val="00375E35"/>
    <w:rsid w:val="00377951"/>
    <w:rsid w:val="00381258"/>
    <w:rsid w:val="00382044"/>
    <w:rsid w:val="00383168"/>
    <w:rsid w:val="00383F0E"/>
    <w:rsid w:val="0038440F"/>
    <w:rsid w:val="0038519F"/>
    <w:rsid w:val="00385ABB"/>
    <w:rsid w:val="00386F16"/>
    <w:rsid w:val="00387E43"/>
    <w:rsid w:val="00390629"/>
    <w:rsid w:val="00391E81"/>
    <w:rsid w:val="00394AD7"/>
    <w:rsid w:val="00394AF7"/>
    <w:rsid w:val="00394FE3"/>
    <w:rsid w:val="00396285"/>
    <w:rsid w:val="003970C8"/>
    <w:rsid w:val="003A10D2"/>
    <w:rsid w:val="003A16A4"/>
    <w:rsid w:val="003A16F8"/>
    <w:rsid w:val="003A2F19"/>
    <w:rsid w:val="003A4855"/>
    <w:rsid w:val="003A6C65"/>
    <w:rsid w:val="003B14EF"/>
    <w:rsid w:val="003B271A"/>
    <w:rsid w:val="003B30EE"/>
    <w:rsid w:val="003B46AC"/>
    <w:rsid w:val="003B6FCD"/>
    <w:rsid w:val="003B706B"/>
    <w:rsid w:val="003B7828"/>
    <w:rsid w:val="003C0549"/>
    <w:rsid w:val="003C103D"/>
    <w:rsid w:val="003C11EB"/>
    <w:rsid w:val="003C1B47"/>
    <w:rsid w:val="003C305E"/>
    <w:rsid w:val="003C44EE"/>
    <w:rsid w:val="003D0650"/>
    <w:rsid w:val="003D3B75"/>
    <w:rsid w:val="003D429F"/>
    <w:rsid w:val="003D55A8"/>
    <w:rsid w:val="003D5B66"/>
    <w:rsid w:val="003D61C3"/>
    <w:rsid w:val="003D70A0"/>
    <w:rsid w:val="003E0468"/>
    <w:rsid w:val="003E2453"/>
    <w:rsid w:val="003E26E4"/>
    <w:rsid w:val="003E279F"/>
    <w:rsid w:val="003E383D"/>
    <w:rsid w:val="003E40F8"/>
    <w:rsid w:val="003E7880"/>
    <w:rsid w:val="003F3992"/>
    <w:rsid w:val="003F470C"/>
    <w:rsid w:val="003F49BD"/>
    <w:rsid w:val="003F57AE"/>
    <w:rsid w:val="003F5BDD"/>
    <w:rsid w:val="00400F03"/>
    <w:rsid w:val="00401766"/>
    <w:rsid w:val="00402968"/>
    <w:rsid w:val="0040315D"/>
    <w:rsid w:val="0040461E"/>
    <w:rsid w:val="00404ED1"/>
    <w:rsid w:val="004050C3"/>
    <w:rsid w:val="00407723"/>
    <w:rsid w:val="004138D2"/>
    <w:rsid w:val="004149C8"/>
    <w:rsid w:val="00416F35"/>
    <w:rsid w:val="004178D5"/>
    <w:rsid w:val="004179D2"/>
    <w:rsid w:val="00417EB3"/>
    <w:rsid w:val="00420ADD"/>
    <w:rsid w:val="00420BDD"/>
    <w:rsid w:val="004211BB"/>
    <w:rsid w:val="004223E8"/>
    <w:rsid w:val="00423AEB"/>
    <w:rsid w:val="00427FC9"/>
    <w:rsid w:val="00430DA1"/>
    <w:rsid w:val="0043157C"/>
    <w:rsid w:val="004324A5"/>
    <w:rsid w:val="00434733"/>
    <w:rsid w:val="004350DB"/>
    <w:rsid w:val="00437E97"/>
    <w:rsid w:val="004426F2"/>
    <w:rsid w:val="004431D3"/>
    <w:rsid w:val="00443956"/>
    <w:rsid w:val="004443FE"/>
    <w:rsid w:val="004447EB"/>
    <w:rsid w:val="0045051A"/>
    <w:rsid w:val="004507E1"/>
    <w:rsid w:val="00451580"/>
    <w:rsid w:val="00453104"/>
    <w:rsid w:val="00453BFA"/>
    <w:rsid w:val="0045468E"/>
    <w:rsid w:val="00454EC5"/>
    <w:rsid w:val="00455A02"/>
    <w:rsid w:val="00456753"/>
    <w:rsid w:val="0045703B"/>
    <w:rsid w:val="00460A85"/>
    <w:rsid w:val="00462DA5"/>
    <w:rsid w:val="00465A23"/>
    <w:rsid w:val="00466D1A"/>
    <w:rsid w:val="00467327"/>
    <w:rsid w:val="004727EE"/>
    <w:rsid w:val="00473B07"/>
    <w:rsid w:val="004779B8"/>
    <w:rsid w:val="00477DB7"/>
    <w:rsid w:val="0048144B"/>
    <w:rsid w:val="00484573"/>
    <w:rsid w:val="00484DDC"/>
    <w:rsid w:val="00485235"/>
    <w:rsid w:val="0048645A"/>
    <w:rsid w:val="0049024B"/>
    <w:rsid w:val="00490E8A"/>
    <w:rsid w:val="00492EFF"/>
    <w:rsid w:val="00494288"/>
    <w:rsid w:val="004956B2"/>
    <w:rsid w:val="004959BC"/>
    <w:rsid w:val="00495EF2"/>
    <w:rsid w:val="004979D2"/>
    <w:rsid w:val="004A076C"/>
    <w:rsid w:val="004A081E"/>
    <w:rsid w:val="004A08F7"/>
    <w:rsid w:val="004A186E"/>
    <w:rsid w:val="004A1C03"/>
    <w:rsid w:val="004A2AF2"/>
    <w:rsid w:val="004A3667"/>
    <w:rsid w:val="004A3D2B"/>
    <w:rsid w:val="004A468F"/>
    <w:rsid w:val="004A4DD0"/>
    <w:rsid w:val="004A5E46"/>
    <w:rsid w:val="004A61DC"/>
    <w:rsid w:val="004A69C5"/>
    <w:rsid w:val="004A77E8"/>
    <w:rsid w:val="004B02B4"/>
    <w:rsid w:val="004B0806"/>
    <w:rsid w:val="004B1C66"/>
    <w:rsid w:val="004B3533"/>
    <w:rsid w:val="004B6535"/>
    <w:rsid w:val="004B69AD"/>
    <w:rsid w:val="004B6C8F"/>
    <w:rsid w:val="004B71CE"/>
    <w:rsid w:val="004B7B8E"/>
    <w:rsid w:val="004C02CC"/>
    <w:rsid w:val="004C16A5"/>
    <w:rsid w:val="004C4474"/>
    <w:rsid w:val="004C458C"/>
    <w:rsid w:val="004C4719"/>
    <w:rsid w:val="004C6B09"/>
    <w:rsid w:val="004D01CF"/>
    <w:rsid w:val="004D2BC1"/>
    <w:rsid w:val="004D396E"/>
    <w:rsid w:val="004D4519"/>
    <w:rsid w:val="004D4BAA"/>
    <w:rsid w:val="004E0400"/>
    <w:rsid w:val="004E37E3"/>
    <w:rsid w:val="004E4B8A"/>
    <w:rsid w:val="004E4EF3"/>
    <w:rsid w:val="004F0586"/>
    <w:rsid w:val="004F2A31"/>
    <w:rsid w:val="004F36F2"/>
    <w:rsid w:val="004F3C8D"/>
    <w:rsid w:val="004F5A76"/>
    <w:rsid w:val="004F60D5"/>
    <w:rsid w:val="004F7A2E"/>
    <w:rsid w:val="005018B2"/>
    <w:rsid w:val="005052F7"/>
    <w:rsid w:val="005053A8"/>
    <w:rsid w:val="00506411"/>
    <w:rsid w:val="00510576"/>
    <w:rsid w:val="00511513"/>
    <w:rsid w:val="00511836"/>
    <w:rsid w:val="005167E7"/>
    <w:rsid w:val="0051761A"/>
    <w:rsid w:val="00520656"/>
    <w:rsid w:val="0052133D"/>
    <w:rsid w:val="005218CA"/>
    <w:rsid w:val="00522CBF"/>
    <w:rsid w:val="00522EFC"/>
    <w:rsid w:val="005241DE"/>
    <w:rsid w:val="00527072"/>
    <w:rsid w:val="00531214"/>
    <w:rsid w:val="005340E4"/>
    <w:rsid w:val="00537A48"/>
    <w:rsid w:val="00540807"/>
    <w:rsid w:val="00542F41"/>
    <w:rsid w:val="00550753"/>
    <w:rsid w:val="00553713"/>
    <w:rsid w:val="00556C9B"/>
    <w:rsid w:val="0055701A"/>
    <w:rsid w:val="005579BA"/>
    <w:rsid w:val="0056378B"/>
    <w:rsid w:val="005643F5"/>
    <w:rsid w:val="005654B5"/>
    <w:rsid w:val="00566491"/>
    <w:rsid w:val="00570851"/>
    <w:rsid w:val="00571597"/>
    <w:rsid w:val="005729EA"/>
    <w:rsid w:val="0057328F"/>
    <w:rsid w:val="00575458"/>
    <w:rsid w:val="00580863"/>
    <w:rsid w:val="00580CF6"/>
    <w:rsid w:val="00582CC5"/>
    <w:rsid w:val="00585C14"/>
    <w:rsid w:val="0058604A"/>
    <w:rsid w:val="00592348"/>
    <w:rsid w:val="00592818"/>
    <w:rsid w:val="00593489"/>
    <w:rsid w:val="00593D99"/>
    <w:rsid w:val="00594A50"/>
    <w:rsid w:val="0059761B"/>
    <w:rsid w:val="005A049C"/>
    <w:rsid w:val="005A1BAF"/>
    <w:rsid w:val="005A1C4D"/>
    <w:rsid w:val="005A70E1"/>
    <w:rsid w:val="005A7290"/>
    <w:rsid w:val="005B1EE4"/>
    <w:rsid w:val="005B3087"/>
    <w:rsid w:val="005B3AB1"/>
    <w:rsid w:val="005B3AEB"/>
    <w:rsid w:val="005B4C4D"/>
    <w:rsid w:val="005B770F"/>
    <w:rsid w:val="005C09DE"/>
    <w:rsid w:val="005C0FFC"/>
    <w:rsid w:val="005C5B74"/>
    <w:rsid w:val="005C6C7C"/>
    <w:rsid w:val="005D00F7"/>
    <w:rsid w:val="005D1019"/>
    <w:rsid w:val="005D4464"/>
    <w:rsid w:val="005D4567"/>
    <w:rsid w:val="005D5102"/>
    <w:rsid w:val="005D54E8"/>
    <w:rsid w:val="005D63B6"/>
    <w:rsid w:val="005E0D86"/>
    <w:rsid w:val="005E0E6B"/>
    <w:rsid w:val="005E1034"/>
    <w:rsid w:val="005E240C"/>
    <w:rsid w:val="005E29D6"/>
    <w:rsid w:val="005E2C81"/>
    <w:rsid w:val="005E318D"/>
    <w:rsid w:val="005E3DEA"/>
    <w:rsid w:val="005E6661"/>
    <w:rsid w:val="005E6BF1"/>
    <w:rsid w:val="005E7240"/>
    <w:rsid w:val="005E7749"/>
    <w:rsid w:val="005E7FB8"/>
    <w:rsid w:val="005F12D8"/>
    <w:rsid w:val="005F1947"/>
    <w:rsid w:val="005F368C"/>
    <w:rsid w:val="005F3D5F"/>
    <w:rsid w:val="005F608B"/>
    <w:rsid w:val="006006EA"/>
    <w:rsid w:val="00600B1D"/>
    <w:rsid w:val="00600DAB"/>
    <w:rsid w:val="006026CA"/>
    <w:rsid w:val="0060295A"/>
    <w:rsid w:val="006037E1"/>
    <w:rsid w:val="00604D78"/>
    <w:rsid w:val="0060604C"/>
    <w:rsid w:val="00607143"/>
    <w:rsid w:val="006071A9"/>
    <w:rsid w:val="006126C0"/>
    <w:rsid w:val="00616C89"/>
    <w:rsid w:val="00617C5A"/>
    <w:rsid w:val="006200C2"/>
    <w:rsid w:val="006212B0"/>
    <w:rsid w:val="006214DD"/>
    <w:rsid w:val="00621F3E"/>
    <w:rsid w:val="0062286C"/>
    <w:rsid w:val="00623A38"/>
    <w:rsid w:val="00624EC9"/>
    <w:rsid w:val="00625A99"/>
    <w:rsid w:val="00627BEC"/>
    <w:rsid w:val="00630434"/>
    <w:rsid w:val="0063120A"/>
    <w:rsid w:val="00632051"/>
    <w:rsid w:val="0063228E"/>
    <w:rsid w:val="006355BA"/>
    <w:rsid w:val="00635A77"/>
    <w:rsid w:val="00636D09"/>
    <w:rsid w:val="00637A91"/>
    <w:rsid w:val="006412ED"/>
    <w:rsid w:val="00641B70"/>
    <w:rsid w:val="00642C3C"/>
    <w:rsid w:val="00642EA4"/>
    <w:rsid w:val="00644504"/>
    <w:rsid w:val="006453D2"/>
    <w:rsid w:val="0064573A"/>
    <w:rsid w:val="006459D6"/>
    <w:rsid w:val="00646ED8"/>
    <w:rsid w:val="00647539"/>
    <w:rsid w:val="00653B4C"/>
    <w:rsid w:val="00655E65"/>
    <w:rsid w:val="00655F2C"/>
    <w:rsid w:val="00655FEC"/>
    <w:rsid w:val="0065637F"/>
    <w:rsid w:val="00660164"/>
    <w:rsid w:val="006605ED"/>
    <w:rsid w:val="00660A9C"/>
    <w:rsid w:val="00660F0E"/>
    <w:rsid w:val="00662C16"/>
    <w:rsid w:val="00664BB4"/>
    <w:rsid w:val="006661A2"/>
    <w:rsid w:val="00666505"/>
    <w:rsid w:val="00672F5C"/>
    <w:rsid w:val="00674CB7"/>
    <w:rsid w:val="00675BC1"/>
    <w:rsid w:val="00676B09"/>
    <w:rsid w:val="00677854"/>
    <w:rsid w:val="00681BFD"/>
    <w:rsid w:val="00681CCC"/>
    <w:rsid w:val="00684C45"/>
    <w:rsid w:val="00686978"/>
    <w:rsid w:val="006913A5"/>
    <w:rsid w:val="00692118"/>
    <w:rsid w:val="006931EF"/>
    <w:rsid w:val="00693562"/>
    <w:rsid w:val="00693A5A"/>
    <w:rsid w:val="00693DC9"/>
    <w:rsid w:val="00695F1A"/>
    <w:rsid w:val="00697B2E"/>
    <w:rsid w:val="006A043A"/>
    <w:rsid w:val="006A05B2"/>
    <w:rsid w:val="006A0BD6"/>
    <w:rsid w:val="006A103F"/>
    <w:rsid w:val="006A3905"/>
    <w:rsid w:val="006A5493"/>
    <w:rsid w:val="006A6E23"/>
    <w:rsid w:val="006B0FA9"/>
    <w:rsid w:val="006B1980"/>
    <w:rsid w:val="006B1FA3"/>
    <w:rsid w:val="006B2133"/>
    <w:rsid w:val="006B27EA"/>
    <w:rsid w:val="006B2D03"/>
    <w:rsid w:val="006B37BF"/>
    <w:rsid w:val="006B3897"/>
    <w:rsid w:val="006B3AED"/>
    <w:rsid w:val="006B3D9B"/>
    <w:rsid w:val="006B434F"/>
    <w:rsid w:val="006B4D51"/>
    <w:rsid w:val="006B522F"/>
    <w:rsid w:val="006B57B2"/>
    <w:rsid w:val="006B58B0"/>
    <w:rsid w:val="006B68B8"/>
    <w:rsid w:val="006B6B92"/>
    <w:rsid w:val="006B7786"/>
    <w:rsid w:val="006B7E0D"/>
    <w:rsid w:val="006C0214"/>
    <w:rsid w:val="006C1D7E"/>
    <w:rsid w:val="006C240C"/>
    <w:rsid w:val="006C2631"/>
    <w:rsid w:val="006C36CD"/>
    <w:rsid w:val="006C4CD1"/>
    <w:rsid w:val="006C4E8E"/>
    <w:rsid w:val="006C57B0"/>
    <w:rsid w:val="006C6553"/>
    <w:rsid w:val="006C6853"/>
    <w:rsid w:val="006C6D32"/>
    <w:rsid w:val="006C6EEF"/>
    <w:rsid w:val="006C7793"/>
    <w:rsid w:val="006D0442"/>
    <w:rsid w:val="006D05EA"/>
    <w:rsid w:val="006D145D"/>
    <w:rsid w:val="006D1FCB"/>
    <w:rsid w:val="006D2669"/>
    <w:rsid w:val="006D3368"/>
    <w:rsid w:val="006D45A7"/>
    <w:rsid w:val="006D6A7D"/>
    <w:rsid w:val="006E0ABE"/>
    <w:rsid w:val="006E1118"/>
    <w:rsid w:val="006E1E22"/>
    <w:rsid w:val="006E2904"/>
    <w:rsid w:val="006E29A3"/>
    <w:rsid w:val="006E4D23"/>
    <w:rsid w:val="006E561C"/>
    <w:rsid w:val="006E6284"/>
    <w:rsid w:val="006E6646"/>
    <w:rsid w:val="006E77D5"/>
    <w:rsid w:val="006F15E8"/>
    <w:rsid w:val="006F1EDA"/>
    <w:rsid w:val="006F350B"/>
    <w:rsid w:val="006F6ECC"/>
    <w:rsid w:val="00704D5E"/>
    <w:rsid w:val="007060F3"/>
    <w:rsid w:val="007065D1"/>
    <w:rsid w:val="007068F4"/>
    <w:rsid w:val="00707B23"/>
    <w:rsid w:val="00710D0A"/>
    <w:rsid w:val="0071242D"/>
    <w:rsid w:val="00713C17"/>
    <w:rsid w:val="007144F2"/>
    <w:rsid w:val="00714CEE"/>
    <w:rsid w:val="00721C03"/>
    <w:rsid w:val="00723119"/>
    <w:rsid w:val="00725987"/>
    <w:rsid w:val="00726F16"/>
    <w:rsid w:val="00730074"/>
    <w:rsid w:val="007315F8"/>
    <w:rsid w:val="00731945"/>
    <w:rsid w:val="007346ED"/>
    <w:rsid w:val="00734DC1"/>
    <w:rsid w:val="00736F94"/>
    <w:rsid w:val="007378BF"/>
    <w:rsid w:val="0074252F"/>
    <w:rsid w:val="00742530"/>
    <w:rsid w:val="00742AE0"/>
    <w:rsid w:val="00742F2D"/>
    <w:rsid w:val="00744369"/>
    <w:rsid w:val="0074474A"/>
    <w:rsid w:val="00745C61"/>
    <w:rsid w:val="0074625B"/>
    <w:rsid w:val="0074719F"/>
    <w:rsid w:val="007476C0"/>
    <w:rsid w:val="007506D2"/>
    <w:rsid w:val="007514E1"/>
    <w:rsid w:val="00752EC8"/>
    <w:rsid w:val="00753DBE"/>
    <w:rsid w:val="00756348"/>
    <w:rsid w:val="007567CA"/>
    <w:rsid w:val="0075727F"/>
    <w:rsid w:val="00760388"/>
    <w:rsid w:val="00761B75"/>
    <w:rsid w:val="00761E50"/>
    <w:rsid w:val="00765138"/>
    <w:rsid w:val="00765F9A"/>
    <w:rsid w:val="00766A10"/>
    <w:rsid w:val="00766C5F"/>
    <w:rsid w:val="00767743"/>
    <w:rsid w:val="00772775"/>
    <w:rsid w:val="007759AD"/>
    <w:rsid w:val="00776AF5"/>
    <w:rsid w:val="0077768D"/>
    <w:rsid w:val="00777C26"/>
    <w:rsid w:val="00781B97"/>
    <w:rsid w:val="0078313D"/>
    <w:rsid w:val="007851A6"/>
    <w:rsid w:val="007873B1"/>
    <w:rsid w:val="0079040F"/>
    <w:rsid w:val="00791081"/>
    <w:rsid w:val="00793C21"/>
    <w:rsid w:val="007957B2"/>
    <w:rsid w:val="00796AF8"/>
    <w:rsid w:val="007972AB"/>
    <w:rsid w:val="007A1B16"/>
    <w:rsid w:val="007A240E"/>
    <w:rsid w:val="007A2C5A"/>
    <w:rsid w:val="007A2DBA"/>
    <w:rsid w:val="007A4468"/>
    <w:rsid w:val="007B02FA"/>
    <w:rsid w:val="007B12A0"/>
    <w:rsid w:val="007B137E"/>
    <w:rsid w:val="007B199F"/>
    <w:rsid w:val="007B3377"/>
    <w:rsid w:val="007B574D"/>
    <w:rsid w:val="007B7875"/>
    <w:rsid w:val="007B7A22"/>
    <w:rsid w:val="007B7CA9"/>
    <w:rsid w:val="007C2150"/>
    <w:rsid w:val="007C245D"/>
    <w:rsid w:val="007C37C5"/>
    <w:rsid w:val="007C3813"/>
    <w:rsid w:val="007C5512"/>
    <w:rsid w:val="007C678F"/>
    <w:rsid w:val="007C6E6B"/>
    <w:rsid w:val="007D00B5"/>
    <w:rsid w:val="007D0405"/>
    <w:rsid w:val="007D0674"/>
    <w:rsid w:val="007D153E"/>
    <w:rsid w:val="007D2190"/>
    <w:rsid w:val="007D252E"/>
    <w:rsid w:val="007D3103"/>
    <w:rsid w:val="007D3C64"/>
    <w:rsid w:val="007D4569"/>
    <w:rsid w:val="007D4B19"/>
    <w:rsid w:val="007D563C"/>
    <w:rsid w:val="007E4676"/>
    <w:rsid w:val="007E565B"/>
    <w:rsid w:val="007E5BAB"/>
    <w:rsid w:val="007E5D75"/>
    <w:rsid w:val="007F01F3"/>
    <w:rsid w:val="007F02BF"/>
    <w:rsid w:val="007F064B"/>
    <w:rsid w:val="007F1B0D"/>
    <w:rsid w:val="007F1CAC"/>
    <w:rsid w:val="007F380A"/>
    <w:rsid w:val="007F4AD1"/>
    <w:rsid w:val="007F6D00"/>
    <w:rsid w:val="00800A7A"/>
    <w:rsid w:val="00801CD2"/>
    <w:rsid w:val="008035E1"/>
    <w:rsid w:val="0080562E"/>
    <w:rsid w:val="0080615D"/>
    <w:rsid w:val="00807F7E"/>
    <w:rsid w:val="00810AFD"/>
    <w:rsid w:val="0081252F"/>
    <w:rsid w:val="0081313D"/>
    <w:rsid w:val="00813E7D"/>
    <w:rsid w:val="00815B7E"/>
    <w:rsid w:val="008174F0"/>
    <w:rsid w:val="0081779F"/>
    <w:rsid w:val="0082006D"/>
    <w:rsid w:val="00821403"/>
    <w:rsid w:val="008218F6"/>
    <w:rsid w:val="00821A3A"/>
    <w:rsid w:val="00822625"/>
    <w:rsid w:val="00822647"/>
    <w:rsid w:val="00822676"/>
    <w:rsid w:val="00825FB9"/>
    <w:rsid w:val="00827B13"/>
    <w:rsid w:val="0083318C"/>
    <w:rsid w:val="00833264"/>
    <w:rsid w:val="00833BD5"/>
    <w:rsid w:val="00833DFD"/>
    <w:rsid w:val="00833FE0"/>
    <w:rsid w:val="0083414E"/>
    <w:rsid w:val="008343B3"/>
    <w:rsid w:val="00836218"/>
    <w:rsid w:val="008368FA"/>
    <w:rsid w:val="00840895"/>
    <w:rsid w:val="00841042"/>
    <w:rsid w:val="00841166"/>
    <w:rsid w:val="008419ED"/>
    <w:rsid w:val="00844297"/>
    <w:rsid w:val="00845DD9"/>
    <w:rsid w:val="00846ED5"/>
    <w:rsid w:val="008502F8"/>
    <w:rsid w:val="008505A5"/>
    <w:rsid w:val="00850B5C"/>
    <w:rsid w:val="00852350"/>
    <w:rsid w:val="00852BEF"/>
    <w:rsid w:val="008535ED"/>
    <w:rsid w:val="00853D61"/>
    <w:rsid w:val="00853F2B"/>
    <w:rsid w:val="008541FB"/>
    <w:rsid w:val="00854268"/>
    <w:rsid w:val="0085479B"/>
    <w:rsid w:val="008571E6"/>
    <w:rsid w:val="00861209"/>
    <w:rsid w:val="00862443"/>
    <w:rsid w:val="00863E46"/>
    <w:rsid w:val="00871283"/>
    <w:rsid w:val="0087137D"/>
    <w:rsid w:val="00871922"/>
    <w:rsid w:val="0087273D"/>
    <w:rsid w:val="008736EB"/>
    <w:rsid w:val="0087434E"/>
    <w:rsid w:val="00875223"/>
    <w:rsid w:val="0087530F"/>
    <w:rsid w:val="00876DF8"/>
    <w:rsid w:val="00877A21"/>
    <w:rsid w:val="00880120"/>
    <w:rsid w:val="00881081"/>
    <w:rsid w:val="008824C4"/>
    <w:rsid w:val="0088420D"/>
    <w:rsid w:val="008865D7"/>
    <w:rsid w:val="00887B19"/>
    <w:rsid w:val="00887B38"/>
    <w:rsid w:val="00887B70"/>
    <w:rsid w:val="00890FA5"/>
    <w:rsid w:val="00893A35"/>
    <w:rsid w:val="00893C0F"/>
    <w:rsid w:val="00896816"/>
    <w:rsid w:val="0089726F"/>
    <w:rsid w:val="00897615"/>
    <w:rsid w:val="008A0AC6"/>
    <w:rsid w:val="008A12EA"/>
    <w:rsid w:val="008A1B88"/>
    <w:rsid w:val="008A1E7C"/>
    <w:rsid w:val="008A4066"/>
    <w:rsid w:val="008A695E"/>
    <w:rsid w:val="008B0545"/>
    <w:rsid w:val="008B1235"/>
    <w:rsid w:val="008B1482"/>
    <w:rsid w:val="008B1787"/>
    <w:rsid w:val="008B1CE2"/>
    <w:rsid w:val="008B3DEA"/>
    <w:rsid w:val="008B47C2"/>
    <w:rsid w:val="008B4B91"/>
    <w:rsid w:val="008B6D41"/>
    <w:rsid w:val="008B736C"/>
    <w:rsid w:val="008B768E"/>
    <w:rsid w:val="008B77AB"/>
    <w:rsid w:val="008C0B00"/>
    <w:rsid w:val="008C7792"/>
    <w:rsid w:val="008C7C0D"/>
    <w:rsid w:val="008D08A0"/>
    <w:rsid w:val="008D1973"/>
    <w:rsid w:val="008D25C3"/>
    <w:rsid w:val="008D5DD1"/>
    <w:rsid w:val="008D5FFC"/>
    <w:rsid w:val="008D7221"/>
    <w:rsid w:val="008E3A62"/>
    <w:rsid w:val="008E4BF0"/>
    <w:rsid w:val="008E6686"/>
    <w:rsid w:val="008E797E"/>
    <w:rsid w:val="008E7B1C"/>
    <w:rsid w:val="008F0756"/>
    <w:rsid w:val="008F2B5A"/>
    <w:rsid w:val="008F2D9F"/>
    <w:rsid w:val="008F3922"/>
    <w:rsid w:val="008F3CCB"/>
    <w:rsid w:val="008F418E"/>
    <w:rsid w:val="008F4205"/>
    <w:rsid w:val="008F546D"/>
    <w:rsid w:val="008F5B9B"/>
    <w:rsid w:val="008F6295"/>
    <w:rsid w:val="008F7536"/>
    <w:rsid w:val="008F7DF7"/>
    <w:rsid w:val="009002CA"/>
    <w:rsid w:val="00902002"/>
    <w:rsid w:val="0090222D"/>
    <w:rsid w:val="009039D0"/>
    <w:rsid w:val="00904171"/>
    <w:rsid w:val="009045D8"/>
    <w:rsid w:val="00905771"/>
    <w:rsid w:val="00905947"/>
    <w:rsid w:val="00905CBC"/>
    <w:rsid w:val="00906F68"/>
    <w:rsid w:val="00906FF4"/>
    <w:rsid w:val="0091040E"/>
    <w:rsid w:val="009104E1"/>
    <w:rsid w:val="009122F7"/>
    <w:rsid w:val="00912798"/>
    <w:rsid w:val="00912961"/>
    <w:rsid w:val="00915845"/>
    <w:rsid w:val="00915BB9"/>
    <w:rsid w:val="00916050"/>
    <w:rsid w:val="009207F2"/>
    <w:rsid w:val="0092103A"/>
    <w:rsid w:val="00922062"/>
    <w:rsid w:val="00922DB7"/>
    <w:rsid w:val="0092333E"/>
    <w:rsid w:val="0092514A"/>
    <w:rsid w:val="00931195"/>
    <w:rsid w:val="00931699"/>
    <w:rsid w:val="00931BE3"/>
    <w:rsid w:val="009320CC"/>
    <w:rsid w:val="009343B7"/>
    <w:rsid w:val="00934D3E"/>
    <w:rsid w:val="00935B2A"/>
    <w:rsid w:val="009360E0"/>
    <w:rsid w:val="00937A06"/>
    <w:rsid w:val="00940237"/>
    <w:rsid w:val="009404AD"/>
    <w:rsid w:val="00940BD1"/>
    <w:rsid w:val="00941751"/>
    <w:rsid w:val="00943E29"/>
    <w:rsid w:val="009446D1"/>
    <w:rsid w:val="00945B96"/>
    <w:rsid w:val="009460FE"/>
    <w:rsid w:val="00946216"/>
    <w:rsid w:val="009462C3"/>
    <w:rsid w:val="009470A8"/>
    <w:rsid w:val="00947EFC"/>
    <w:rsid w:val="00951E8B"/>
    <w:rsid w:val="009527C5"/>
    <w:rsid w:val="00953BF2"/>
    <w:rsid w:val="00953E4A"/>
    <w:rsid w:val="00954047"/>
    <w:rsid w:val="00954BB5"/>
    <w:rsid w:val="00954D78"/>
    <w:rsid w:val="00955D2D"/>
    <w:rsid w:val="00957C93"/>
    <w:rsid w:val="009645BB"/>
    <w:rsid w:val="00965E06"/>
    <w:rsid w:val="00967187"/>
    <w:rsid w:val="00970FC4"/>
    <w:rsid w:val="00971A13"/>
    <w:rsid w:val="00973515"/>
    <w:rsid w:val="009737F6"/>
    <w:rsid w:val="00975CA6"/>
    <w:rsid w:val="009772C1"/>
    <w:rsid w:val="00980275"/>
    <w:rsid w:val="009808E2"/>
    <w:rsid w:val="00980C8F"/>
    <w:rsid w:val="009838AB"/>
    <w:rsid w:val="00984E57"/>
    <w:rsid w:val="00985BE6"/>
    <w:rsid w:val="0098644E"/>
    <w:rsid w:val="00986A15"/>
    <w:rsid w:val="00987E7D"/>
    <w:rsid w:val="009917E1"/>
    <w:rsid w:val="00991A52"/>
    <w:rsid w:val="00991B7B"/>
    <w:rsid w:val="0099251B"/>
    <w:rsid w:val="00995065"/>
    <w:rsid w:val="009956E9"/>
    <w:rsid w:val="00995930"/>
    <w:rsid w:val="0099664B"/>
    <w:rsid w:val="00997C11"/>
    <w:rsid w:val="009A0D2F"/>
    <w:rsid w:val="009A0E52"/>
    <w:rsid w:val="009A18D2"/>
    <w:rsid w:val="009A5308"/>
    <w:rsid w:val="009A6F02"/>
    <w:rsid w:val="009A7605"/>
    <w:rsid w:val="009A7CE9"/>
    <w:rsid w:val="009B00D6"/>
    <w:rsid w:val="009B141F"/>
    <w:rsid w:val="009B1E59"/>
    <w:rsid w:val="009B1F7C"/>
    <w:rsid w:val="009B1FC8"/>
    <w:rsid w:val="009B3A62"/>
    <w:rsid w:val="009B4373"/>
    <w:rsid w:val="009B5747"/>
    <w:rsid w:val="009B6C1F"/>
    <w:rsid w:val="009C040B"/>
    <w:rsid w:val="009C0641"/>
    <w:rsid w:val="009C0752"/>
    <w:rsid w:val="009C0A9D"/>
    <w:rsid w:val="009C3E52"/>
    <w:rsid w:val="009C458B"/>
    <w:rsid w:val="009C4C2C"/>
    <w:rsid w:val="009D1CE6"/>
    <w:rsid w:val="009D1F9A"/>
    <w:rsid w:val="009D2931"/>
    <w:rsid w:val="009D393B"/>
    <w:rsid w:val="009D578F"/>
    <w:rsid w:val="009D6ACB"/>
    <w:rsid w:val="009D6EBB"/>
    <w:rsid w:val="009E04AC"/>
    <w:rsid w:val="009E124A"/>
    <w:rsid w:val="009E24C5"/>
    <w:rsid w:val="009E3BED"/>
    <w:rsid w:val="009E5280"/>
    <w:rsid w:val="009E7053"/>
    <w:rsid w:val="009E7151"/>
    <w:rsid w:val="009F0ADE"/>
    <w:rsid w:val="009F22E2"/>
    <w:rsid w:val="009F2B01"/>
    <w:rsid w:val="009F2DA7"/>
    <w:rsid w:val="009F5A47"/>
    <w:rsid w:val="009F7A7C"/>
    <w:rsid w:val="00A00BB8"/>
    <w:rsid w:val="00A01C8A"/>
    <w:rsid w:val="00A02E7A"/>
    <w:rsid w:val="00A030B7"/>
    <w:rsid w:val="00A04956"/>
    <w:rsid w:val="00A04C83"/>
    <w:rsid w:val="00A0631A"/>
    <w:rsid w:val="00A063EF"/>
    <w:rsid w:val="00A06B26"/>
    <w:rsid w:val="00A07918"/>
    <w:rsid w:val="00A10DB5"/>
    <w:rsid w:val="00A111E4"/>
    <w:rsid w:val="00A11594"/>
    <w:rsid w:val="00A14713"/>
    <w:rsid w:val="00A147AB"/>
    <w:rsid w:val="00A15C4C"/>
    <w:rsid w:val="00A17C38"/>
    <w:rsid w:val="00A17FC7"/>
    <w:rsid w:val="00A23254"/>
    <w:rsid w:val="00A2348B"/>
    <w:rsid w:val="00A246F2"/>
    <w:rsid w:val="00A273EE"/>
    <w:rsid w:val="00A27B7D"/>
    <w:rsid w:val="00A27E31"/>
    <w:rsid w:val="00A302B2"/>
    <w:rsid w:val="00A30F2C"/>
    <w:rsid w:val="00A31C87"/>
    <w:rsid w:val="00A3205A"/>
    <w:rsid w:val="00A32600"/>
    <w:rsid w:val="00A33804"/>
    <w:rsid w:val="00A33B74"/>
    <w:rsid w:val="00A353F0"/>
    <w:rsid w:val="00A35F82"/>
    <w:rsid w:val="00A36846"/>
    <w:rsid w:val="00A3774B"/>
    <w:rsid w:val="00A414F9"/>
    <w:rsid w:val="00A43D3E"/>
    <w:rsid w:val="00A44AE8"/>
    <w:rsid w:val="00A44B4B"/>
    <w:rsid w:val="00A46125"/>
    <w:rsid w:val="00A50273"/>
    <w:rsid w:val="00A5121F"/>
    <w:rsid w:val="00A513BB"/>
    <w:rsid w:val="00A51736"/>
    <w:rsid w:val="00A547E0"/>
    <w:rsid w:val="00A54F52"/>
    <w:rsid w:val="00A55095"/>
    <w:rsid w:val="00A56644"/>
    <w:rsid w:val="00A57630"/>
    <w:rsid w:val="00A60608"/>
    <w:rsid w:val="00A64B0F"/>
    <w:rsid w:val="00A67353"/>
    <w:rsid w:val="00A67AAB"/>
    <w:rsid w:val="00A71DF5"/>
    <w:rsid w:val="00A7201B"/>
    <w:rsid w:val="00A73072"/>
    <w:rsid w:val="00A730D8"/>
    <w:rsid w:val="00A73F92"/>
    <w:rsid w:val="00A74156"/>
    <w:rsid w:val="00A7429E"/>
    <w:rsid w:val="00A74BF3"/>
    <w:rsid w:val="00A803AF"/>
    <w:rsid w:val="00A81206"/>
    <w:rsid w:val="00A8409C"/>
    <w:rsid w:val="00A84485"/>
    <w:rsid w:val="00A8540D"/>
    <w:rsid w:val="00A86AAF"/>
    <w:rsid w:val="00A8789A"/>
    <w:rsid w:val="00A90D61"/>
    <w:rsid w:val="00A923C1"/>
    <w:rsid w:val="00A93EFE"/>
    <w:rsid w:val="00A944B1"/>
    <w:rsid w:val="00A94DC0"/>
    <w:rsid w:val="00A9511A"/>
    <w:rsid w:val="00A9607B"/>
    <w:rsid w:val="00AA09FF"/>
    <w:rsid w:val="00AA18DC"/>
    <w:rsid w:val="00AA1C63"/>
    <w:rsid w:val="00AA2391"/>
    <w:rsid w:val="00AA4B47"/>
    <w:rsid w:val="00AA5A7A"/>
    <w:rsid w:val="00AA6B47"/>
    <w:rsid w:val="00AA749D"/>
    <w:rsid w:val="00AA75E7"/>
    <w:rsid w:val="00AB0522"/>
    <w:rsid w:val="00AB1077"/>
    <w:rsid w:val="00AB3372"/>
    <w:rsid w:val="00AB464D"/>
    <w:rsid w:val="00AB4B6C"/>
    <w:rsid w:val="00AB70C3"/>
    <w:rsid w:val="00AC017E"/>
    <w:rsid w:val="00AC199F"/>
    <w:rsid w:val="00AC23F3"/>
    <w:rsid w:val="00AC2814"/>
    <w:rsid w:val="00AC3053"/>
    <w:rsid w:val="00AC4183"/>
    <w:rsid w:val="00AC4C90"/>
    <w:rsid w:val="00AC5044"/>
    <w:rsid w:val="00AC51A2"/>
    <w:rsid w:val="00AC6134"/>
    <w:rsid w:val="00AC647E"/>
    <w:rsid w:val="00AC7098"/>
    <w:rsid w:val="00AD1414"/>
    <w:rsid w:val="00AD3BF4"/>
    <w:rsid w:val="00AD4B8A"/>
    <w:rsid w:val="00AD5F54"/>
    <w:rsid w:val="00AD6317"/>
    <w:rsid w:val="00AD6EB6"/>
    <w:rsid w:val="00AD767E"/>
    <w:rsid w:val="00AE0987"/>
    <w:rsid w:val="00AE0A45"/>
    <w:rsid w:val="00AE0A61"/>
    <w:rsid w:val="00AE2081"/>
    <w:rsid w:val="00AE233D"/>
    <w:rsid w:val="00AE357C"/>
    <w:rsid w:val="00AE60B8"/>
    <w:rsid w:val="00AE6393"/>
    <w:rsid w:val="00AF0314"/>
    <w:rsid w:val="00AF0B42"/>
    <w:rsid w:val="00AF0BDB"/>
    <w:rsid w:val="00AF163C"/>
    <w:rsid w:val="00AF3C5E"/>
    <w:rsid w:val="00AF7991"/>
    <w:rsid w:val="00AF7A73"/>
    <w:rsid w:val="00AF7BF3"/>
    <w:rsid w:val="00B006C4"/>
    <w:rsid w:val="00B01818"/>
    <w:rsid w:val="00B0287F"/>
    <w:rsid w:val="00B02D40"/>
    <w:rsid w:val="00B044A7"/>
    <w:rsid w:val="00B05EAE"/>
    <w:rsid w:val="00B06302"/>
    <w:rsid w:val="00B06499"/>
    <w:rsid w:val="00B106B6"/>
    <w:rsid w:val="00B13ABB"/>
    <w:rsid w:val="00B15023"/>
    <w:rsid w:val="00B16E29"/>
    <w:rsid w:val="00B20678"/>
    <w:rsid w:val="00B22122"/>
    <w:rsid w:val="00B2504D"/>
    <w:rsid w:val="00B2627D"/>
    <w:rsid w:val="00B26FA9"/>
    <w:rsid w:val="00B27078"/>
    <w:rsid w:val="00B300AA"/>
    <w:rsid w:val="00B303FF"/>
    <w:rsid w:val="00B313F6"/>
    <w:rsid w:val="00B31D8D"/>
    <w:rsid w:val="00B343A3"/>
    <w:rsid w:val="00B37171"/>
    <w:rsid w:val="00B401CA"/>
    <w:rsid w:val="00B40F53"/>
    <w:rsid w:val="00B4119B"/>
    <w:rsid w:val="00B41966"/>
    <w:rsid w:val="00B4435A"/>
    <w:rsid w:val="00B4692D"/>
    <w:rsid w:val="00B50927"/>
    <w:rsid w:val="00B511C9"/>
    <w:rsid w:val="00B51B39"/>
    <w:rsid w:val="00B553FB"/>
    <w:rsid w:val="00B55591"/>
    <w:rsid w:val="00B55A33"/>
    <w:rsid w:val="00B57373"/>
    <w:rsid w:val="00B61207"/>
    <w:rsid w:val="00B62858"/>
    <w:rsid w:val="00B62B4F"/>
    <w:rsid w:val="00B63716"/>
    <w:rsid w:val="00B63BBE"/>
    <w:rsid w:val="00B63C59"/>
    <w:rsid w:val="00B646E7"/>
    <w:rsid w:val="00B654A0"/>
    <w:rsid w:val="00B666BB"/>
    <w:rsid w:val="00B6693C"/>
    <w:rsid w:val="00B715E7"/>
    <w:rsid w:val="00B72D69"/>
    <w:rsid w:val="00B7322C"/>
    <w:rsid w:val="00B73586"/>
    <w:rsid w:val="00B75EF6"/>
    <w:rsid w:val="00B763C8"/>
    <w:rsid w:val="00B774E0"/>
    <w:rsid w:val="00B775D8"/>
    <w:rsid w:val="00B77993"/>
    <w:rsid w:val="00B77CE0"/>
    <w:rsid w:val="00B80228"/>
    <w:rsid w:val="00B80D18"/>
    <w:rsid w:val="00B81E69"/>
    <w:rsid w:val="00B8202A"/>
    <w:rsid w:val="00B83A49"/>
    <w:rsid w:val="00B84186"/>
    <w:rsid w:val="00B85A39"/>
    <w:rsid w:val="00B87472"/>
    <w:rsid w:val="00B9101A"/>
    <w:rsid w:val="00B9239B"/>
    <w:rsid w:val="00B92858"/>
    <w:rsid w:val="00B936BF"/>
    <w:rsid w:val="00B966DC"/>
    <w:rsid w:val="00BA0A10"/>
    <w:rsid w:val="00BA2CE5"/>
    <w:rsid w:val="00BA6046"/>
    <w:rsid w:val="00BA621C"/>
    <w:rsid w:val="00BA725F"/>
    <w:rsid w:val="00BB0AB8"/>
    <w:rsid w:val="00BB14A5"/>
    <w:rsid w:val="00BB2D61"/>
    <w:rsid w:val="00BB3586"/>
    <w:rsid w:val="00BB52D9"/>
    <w:rsid w:val="00BB7732"/>
    <w:rsid w:val="00BC0B7C"/>
    <w:rsid w:val="00BC0BC4"/>
    <w:rsid w:val="00BC6236"/>
    <w:rsid w:val="00BC718B"/>
    <w:rsid w:val="00BC791B"/>
    <w:rsid w:val="00BD3862"/>
    <w:rsid w:val="00BD451A"/>
    <w:rsid w:val="00BD5A97"/>
    <w:rsid w:val="00BE146D"/>
    <w:rsid w:val="00BE2BD1"/>
    <w:rsid w:val="00BE3445"/>
    <w:rsid w:val="00BE4214"/>
    <w:rsid w:val="00BE4A55"/>
    <w:rsid w:val="00BE6896"/>
    <w:rsid w:val="00BE7B8D"/>
    <w:rsid w:val="00BE7E92"/>
    <w:rsid w:val="00BE7F8E"/>
    <w:rsid w:val="00BF0F1C"/>
    <w:rsid w:val="00BF4E4B"/>
    <w:rsid w:val="00BF50CA"/>
    <w:rsid w:val="00BF5F9B"/>
    <w:rsid w:val="00BF722C"/>
    <w:rsid w:val="00BF765D"/>
    <w:rsid w:val="00C007C9"/>
    <w:rsid w:val="00C00CEF"/>
    <w:rsid w:val="00C02164"/>
    <w:rsid w:val="00C02C9D"/>
    <w:rsid w:val="00C03D33"/>
    <w:rsid w:val="00C050A3"/>
    <w:rsid w:val="00C058F2"/>
    <w:rsid w:val="00C05A31"/>
    <w:rsid w:val="00C065EE"/>
    <w:rsid w:val="00C06C3C"/>
    <w:rsid w:val="00C113DA"/>
    <w:rsid w:val="00C12C32"/>
    <w:rsid w:val="00C14C7F"/>
    <w:rsid w:val="00C1576E"/>
    <w:rsid w:val="00C1633A"/>
    <w:rsid w:val="00C16C35"/>
    <w:rsid w:val="00C208BD"/>
    <w:rsid w:val="00C20994"/>
    <w:rsid w:val="00C216EE"/>
    <w:rsid w:val="00C2262C"/>
    <w:rsid w:val="00C22EED"/>
    <w:rsid w:val="00C234EF"/>
    <w:rsid w:val="00C24857"/>
    <w:rsid w:val="00C25C41"/>
    <w:rsid w:val="00C26066"/>
    <w:rsid w:val="00C27019"/>
    <w:rsid w:val="00C275EE"/>
    <w:rsid w:val="00C31684"/>
    <w:rsid w:val="00C31880"/>
    <w:rsid w:val="00C325B7"/>
    <w:rsid w:val="00C34018"/>
    <w:rsid w:val="00C352C9"/>
    <w:rsid w:val="00C35732"/>
    <w:rsid w:val="00C359EF"/>
    <w:rsid w:val="00C370B3"/>
    <w:rsid w:val="00C370E3"/>
    <w:rsid w:val="00C4266E"/>
    <w:rsid w:val="00C4278C"/>
    <w:rsid w:val="00C43659"/>
    <w:rsid w:val="00C43E50"/>
    <w:rsid w:val="00C448BB"/>
    <w:rsid w:val="00C4497F"/>
    <w:rsid w:val="00C46089"/>
    <w:rsid w:val="00C46362"/>
    <w:rsid w:val="00C4741C"/>
    <w:rsid w:val="00C47906"/>
    <w:rsid w:val="00C5125D"/>
    <w:rsid w:val="00C514D5"/>
    <w:rsid w:val="00C52C20"/>
    <w:rsid w:val="00C530B9"/>
    <w:rsid w:val="00C53553"/>
    <w:rsid w:val="00C53A4E"/>
    <w:rsid w:val="00C5501A"/>
    <w:rsid w:val="00C558B4"/>
    <w:rsid w:val="00C55CD6"/>
    <w:rsid w:val="00C56884"/>
    <w:rsid w:val="00C6030F"/>
    <w:rsid w:val="00C62881"/>
    <w:rsid w:val="00C62FEC"/>
    <w:rsid w:val="00C63748"/>
    <w:rsid w:val="00C63C1B"/>
    <w:rsid w:val="00C64E74"/>
    <w:rsid w:val="00C6651C"/>
    <w:rsid w:val="00C6700B"/>
    <w:rsid w:val="00C67603"/>
    <w:rsid w:val="00C67811"/>
    <w:rsid w:val="00C71C59"/>
    <w:rsid w:val="00C7255A"/>
    <w:rsid w:val="00C725A7"/>
    <w:rsid w:val="00C74674"/>
    <w:rsid w:val="00C74DDB"/>
    <w:rsid w:val="00C8055E"/>
    <w:rsid w:val="00C81382"/>
    <w:rsid w:val="00C815F1"/>
    <w:rsid w:val="00C81CFB"/>
    <w:rsid w:val="00C846A1"/>
    <w:rsid w:val="00C846C1"/>
    <w:rsid w:val="00C867F2"/>
    <w:rsid w:val="00C9293D"/>
    <w:rsid w:val="00C931B8"/>
    <w:rsid w:val="00C93850"/>
    <w:rsid w:val="00C93F91"/>
    <w:rsid w:val="00C95928"/>
    <w:rsid w:val="00C97036"/>
    <w:rsid w:val="00CA4729"/>
    <w:rsid w:val="00CA6858"/>
    <w:rsid w:val="00CA6E1D"/>
    <w:rsid w:val="00CA6E92"/>
    <w:rsid w:val="00CA75AB"/>
    <w:rsid w:val="00CA7B34"/>
    <w:rsid w:val="00CA7D71"/>
    <w:rsid w:val="00CB0C37"/>
    <w:rsid w:val="00CB1ADD"/>
    <w:rsid w:val="00CB21F7"/>
    <w:rsid w:val="00CB22D4"/>
    <w:rsid w:val="00CB30BB"/>
    <w:rsid w:val="00CB3710"/>
    <w:rsid w:val="00CB4743"/>
    <w:rsid w:val="00CB5DCF"/>
    <w:rsid w:val="00CB6801"/>
    <w:rsid w:val="00CC4B2D"/>
    <w:rsid w:val="00CC701C"/>
    <w:rsid w:val="00CD0D4B"/>
    <w:rsid w:val="00CD1D2D"/>
    <w:rsid w:val="00CD2506"/>
    <w:rsid w:val="00CD2F2D"/>
    <w:rsid w:val="00CD30F6"/>
    <w:rsid w:val="00CD56B9"/>
    <w:rsid w:val="00CD5736"/>
    <w:rsid w:val="00CD58E0"/>
    <w:rsid w:val="00CD62E5"/>
    <w:rsid w:val="00CD69A9"/>
    <w:rsid w:val="00CE1A0E"/>
    <w:rsid w:val="00CE261B"/>
    <w:rsid w:val="00CE28E4"/>
    <w:rsid w:val="00CE2D5F"/>
    <w:rsid w:val="00CE332C"/>
    <w:rsid w:val="00CE3B63"/>
    <w:rsid w:val="00CE4285"/>
    <w:rsid w:val="00CE430D"/>
    <w:rsid w:val="00CE6A44"/>
    <w:rsid w:val="00CE7331"/>
    <w:rsid w:val="00CF0B04"/>
    <w:rsid w:val="00D010A2"/>
    <w:rsid w:val="00D018EF"/>
    <w:rsid w:val="00D01963"/>
    <w:rsid w:val="00D01F53"/>
    <w:rsid w:val="00D031CD"/>
    <w:rsid w:val="00D03C23"/>
    <w:rsid w:val="00D06235"/>
    <w:rsid w:val="00D073FA"/>
    <w:rsid w:val="00D07451"/>
    <w:rsid w:val="00D07D2D"/>
    <w:rsid w:val="00D10185"/>
    <w:rsid w:val="00D11DE2"/>
    <w:rsid w:val="00D13D0F"/>
    <w:rsid w:val="00D14546"/>
    <w:rsid w:val="00D150E6"/>
    <w:rsid w:val="00D201FE"/>
    <w:rsid w:val="00D20EFD"/>
    <w:rsid w:val="00D2496A"/>
    <w:rsid w:val="00D25BFE"/>
    <w:rsid w:val="00D278BB"/>
    <w:rsid w:val="00D312AF"/>
    <w:rsid w:val="00D3132F"/>
    <w:rsid w:val="00D32719"/>
    <w:rsid w:val="00D3279B"/>
    <w:rsid w:val="00D34E81"/>
    <w:rsid w:val="00D35501"/>
    <w:rsid w:val="00D4291E"/>
    <w:rsid w:val="00D43F2D"/>
    <w:rsid w:val="00D44512"/>
    <w:rsid w:val="00D44682"/>
    <w:rsid w:val="00D4494F"/>
    <w:rsid w:val="00D4655B"/>
    <w:rsid w:val="00D523BC"/>
    <w:rsid w:val="00D54A58"/>
    <w:rsid w:val="00D54C51"/>
    <w:rsid w:val="00D55B90"/>
    <w:rsid w:val="00D5662D"/>
    <w:rsid w:val="00D57440"/>
    <w:rsid w:val="00D60198"/>
    <w:rsid w:val="00D61118"/>
    <w:rsid w:val="00D62C28"/>
    <w:rsid w:val="00D6365A"/>
    <w:rsid w:val="00D63759"/>
    <w:rsid w:val="00D6665A"/>
    <w:rsid w:val="00D67FEB"/>
    <w:rsid w:val="00D72A6E"/>
    <w:rsid w:val="00D73BD6"/>
    <w:rsid w:val="00D74820"/>
    <w:rsid w:val="00D74932"/>
    <w:rsid w:val="00D75AAE"/>
    <w:rsid w:val="00D75C68"/>
    <w:rsid w:val="00D76344"/>
    <w:rsid w:val="00D76F90"/>
    <w:rsid w:val="00D772B8"/>
    <w:rsid w:val="00D778C0"/>
    <w:rsid w:val="00D82B52"/>
    <w:rsid w:val="00D845E5"/>
    <w:rsid w:val="00D852A4"/>
    <w:rsid w:val="00D85713"/>
    <w:rsid w:val="00D8766C"/>
    <w:rsid w:val="00D87F0B"/>
    <w:rsid w:val="00D91968"/>
    <w:rsid w:val="00D91FDB"/>
    <w:rsid w:val="00D93C27"/>
    <w:rsid w:val="00D96428"/>
    <w:rsid w:val="00DA202D"/>
    <w:rsid w:val="00DA2067"/>
    <w:rsid w:val="00DA23F8"/>
    <w:rsid w:val="00DA2BEE"/>
    <w:rsid w:val="00DA392C"/>
    <w:rsid w:val="00DA49E6"/>
    <w:rsid w:val="00DA4A8B"/>
    <w:rsid w:val="00DA5E4A"/>
    <w:rsid w:val="00DB05E0"/>
    <w:rsid w:val="00DB07AE"/>
    <w:rsid w:val="00DB2303"/>
    <w:rsid w:val="00DB5201"/>
    <w:rsid w:val="00DC009C"/>
    <w:rsid w:val="00DC0827"/>
    <w:rsid w:val="00DC215E"/>
    <w:rsid w:val="00DC36EF"/>
    <w:rsid w:val="00DC3A9A"/>
    <w:rsid w:val="00DC4270"/>
    <w:rsid w:val="00DC5F77"/>
    <w:rsid w:val="00DC6C2C"/>
    <w:rsid w:val="00DC74CE"/>
    <w:rsid w:val="00DC7908"/>
    <w:rsid w:val="00DC7E51"/>
    <w:rsid w:val="00DC7EA6"/>
    <w:rsid w:val="00DD0644"/>
    <w:rsid w:val="00DD1D42"/>
    <w:rsid w:val="00DD292F"/>
    <w:rsid w:val="00DD32EF"/>
    <w:rsid w:val="00DD3417"/>
    <w:rsid w:val="00DD416B"/>
    <w:rsid w:val="00DD4579"/>
    <w:rsid w:val="00DD49FF"/>
    <w:rsid w:val="00DD6ADF"/>
    <w:rsid w:val="00DD6B51"/>
    <w:rsid w:val="00DD7C50"/>
    <w:rsid w:val="00DE041A"/>
    <w:rsid w:val="00DE30CF"/>
    <w:rsid w:val="00DE31ED"/>
    <w:rsid w:val="00DE4F1F"/>
    <w:rsid w:val="00DF1572"/>
    <w:rsid w:val="00DF17A8"/>
    <w:rsid w:val="00DF24D9"/>
    <w:rsid w:val="00DF3E9D"/>
    <w:rsid w:val="00DF3F71"/>
    <w:rsid w:val="00DF406E"/>
    <w:rsid w:val="00DF4AC1"/>
    <w:rsid w:val="00DF681B"/>
    <w:rsid w:val="00DF7705"/>
    <w:rsid w:val="00DF7960"/>
    <w:rsid w:val="00E00966"/>
    <w:rsid w:val="00E04C3C"/>
    <w:rsid w:val="00E06922"/>
    <w:rsid w:val="00E07DD2"/>
    <w:rsid w:val="00E12469"/>
    <w:rsid w:val="00E13F59"/>
    <w:rsid w:val="00E14B59"/>
    <w:rsid w:val="00E15446"/>
    <w:rsid w:val="00E20981"/>
    <w:rsid w:val="00E22076"/>
    <w:rsid w:val="00E22DDF"/>
    <w:rsid w:val="00E2372E"/>
    <w:rsid w:val="00E251EE"/>
    <w:rsid w:val="00E26803"/>
    <w:rsid w:val="00E33DD4"/>
    <w:rsid w:val="00E37AAA"/>
    <w:rsid w:val="00E37B57"/>
    <w:rsid w:val="00E4054D"/>
    <w:rsid w:val="00E41046"/>
    <w:rsid w:val="00E4114D"/>
    <w:rsid w:val="00E41B16"/>
    <w:rsid w:val="00E4262C"/>
    <w:rsid w:val="00E4286E"/>
    <w:rsid w:val="00E42ABF"/>
    <w:rsid w:val="00E44200"/>
    <w:rsid w:val="00E44F41"/>
    <w:rsid w:val="00E4595C"/>
    <w:rsid w:val="00E5141F"/>
    <w:rsid w:val="00E52C70"/>
    <w:rsid w:val="00E530A0"/>
    <w:rsid w:val="00E56094"/>
    <w:rsid w:val="00E57BE3"/>
    <w:rsid w:val="00E60FC9"/>
    <w:rsid w:val="00E611D7"/>
    <w:rsid w:val="00E632D2"/>
    <w:rsid w:val="00E645D1"/>
    <w:rsid w:val="00E647EF"/>
    <w:rsid w:val="00E64EEB"/>
    <w:rsid w:val="00E64EF2"/>
    <w:rsid w:val="00E65112"/>
    <w:rsid w:val="00E67388"/>
    <w:rsid w:val="00E700E5"/>
    <w:rsid w:val="00E715BA"/>
    <w:rsid w:val="00E7269C"/>
    <w:rsid w:val="00E72A12"/>
    <w:rsid w:val="00E72D82"/>
    <w:rsid w:val="00E73C5A"/>
    <w:rsid w:val="00E76755"/>
    <w:rsid w:val="00E76C8A"/>
    <w:rsid w:val="00E77F84"/>
    <w:rsid w:val="00E81DBB"/>
    <w:rsid w:val="00E821BB"/>
    <w:rsid w:val="00E843B4"/>
    <w:rsid w:val="00E84ABD"/>
    <w:rsid w:val="00E84CD5"/>
    <w:rsid w:val="00E851C9"/>
    <w:rsid w:val="00E85EA4"/>
    <w:rsid w:val="00E85FDF"/>
    <w:rsid w:val="00E8739A"/>
    <w:rsid w:val="00E87489"/>
    <w:rsid w:val="00E90517"/>
    <w:rsid w:val="00E916F5"/>
    <w:rsid w:val="00E91A5B"/>
    <w:rsid w:val="00E922A0"/>
    <w:rsid w:val="00E94530"/>
    <w:rsid w:val="00E94D7B"/>
    <w:rsid w:val="00E9596B"/>
    <w:rsid w:val="00E9641B"/>
    <w:rsid w:val="00E972F2"/>
    <w:rsid w:val="00E9797F"/>
    <w:rsid w:val="00EA1FAF"/>
    <w:rsid w:val="00EA21D5"/>
    <w:rsid w:val="00EA7167"/>
    <w:rsid w:val="00EB05FB"/>
    <w:rsid w:val="00EB15A8"/>
    <w:rsid w:val="00EB165D"/>
    <w:rsid w:val="00EB226B"/>
    <w:rsid w:val="00EB2934"/>
    <w:rsid w:val="00EB4FD4"/>
    <w:rsid w:val="00EB6A8D"/>
    <w:rsid w:val="00EC0A4C"/>
    <w:rsid w:val="00EC522E"/>
    <w:rsid w:val="00EC5CCB"/>
    <w:rsid w:val="00ED188F"/>
    <w:rsid w:val="00ED2B38"/>
    <w:rsid w:val="00ED30AB"/>
    <w:rsid w:val="00ED3A72"/>
    <w:rsid w:val="00ED69F4"/>
    <w:rsid w:val="00ED701D"/>
    <w:rsid w:val="00EE250D"/>
    <w:rsid w:val="00EE63E2"/>
    <w:rsid w:val="00EF0183"/>
    <w:rsid w:val="00EF04AB"/>
    <w:rsid w:val="00EF1E6E"/>
    <w:rsid w:val="00EF5F20"/>
    <w:rsid w:val="00F01201"/>
    <w:rsid w:val="00F012F6"/>
    <w:rsid w:val="00F01A33"/>
    <w:rsid w:val="00F02823"/>
    <w:rsid w:val="00F042A2"/>
    <w:rsid w:val="00F04AF6"/>
    <w:rsid w:val="00F04AFD"/>
    <w:rsid w:val="00F04FFB"/>
    <w:rsid w:val="00F05C25"/>
    <w:rsid w:val="00F0651B"/>
    <w:rsid w:val="00F06B5B"/>
    <w:rsid w:val="00F10225"/>
    <w:rsid w:val="00F109A4"/>
    <w:rsid w:val="00F110D1"/>
    <w:rsid w:val="00F13743"/>
    <w:rsid w:val="00F15772"/>
    <w:rsid w:val="00F16386"/>
    <w:rsid w:val="00F21929"/>
    <w:rsid w:val="00F22BD1"/>
    <w:rsid w:val="00F22D8B"/>
    <w:rsid w:val="00F22FD2"/>
    <w:rsid w:val="00F2350B"/>
    <w:rsid w:val="00F251EF"/>
    <w:rsid w:val="00F2573B"/>
    <w:rsid w:val="00F2581A"/>
    <w:rsid w:val="00F26A31"/>
    <w:rsid w:val="00F32F98"/>
    <w:rsid w:val="00F330E0"/>
    <w:rsid w:val="00F36489"/>
    <w:rsid w:val="00F37581"/>
    <w:rsid w:val="00F40271"/>
    <w:rsid w:val="00F4134B"/>
    <w:rsid w:val="00F41A96"/>
    <w:rsid w:val="00F448D9"/>
    <w:rsid w:val="00F44F7E"/>
    <w:rsid w:val="00F46284"/>
    <w:rsid w:val="00F4688F"/>
    <w:rsid w:val="00F50A0D"/>
    <w:rsid w:val="00F5105A"/>
    <w:rsid w:val="00F533B0"/>
    <w:rsid w:val="00F54340"/>
    <w:rsid w:val="00F545F6"/>
    <w:rsid w:val="00F547EA"/>
    <w:rsid w:val="00F552B5"/>
    <w:rsid w:val="00F563CF"/>
    <w:rsid w:val="00F614DA"/>
    <w:rsid w:val="00F61D48"/>
    <w:rsid w:val="00F642C4"/>
    <w:rsid w:val="00F64A4C"/>
    <w:rsid w:val="00F65923"/>
    <w:rsid w:val="00F66BFA"/>
    <w:rsid w:val="00F67966"/>
    <w:rsid w:val="00F67DFF"/>
    <w:rsid w:val="00F67E9A"/>
    <w:rsid w:val="00F70767"/>
    <w:rsid w:val="00F735B9"/>
    <w:rsid w:val="00F73751"/>
    <w:rsid w:val="00F74978"/>
    <w:rsid w:val="00F75A27"/>
    <w:rsid w:val="00F76100"/>
    <w:rsid w:val="00F7642F"/>
    <w:rsid w:val="00F76E36"/>
    <w:rsid w:val="00F772F9"/>
    <w:rsid w:val="00F778D9"/>
    <w:rsid w:val="00F811AE"/>
    <w:rsid w:val="00F818C5"/>
    <w:rsid w:val="00F82292"/>
    <w:rsid w:val="00F8339F"/>
    <w:rsid w:val="00F83CD1"/>
    <w:rsid w:val="00F84457"/>
    <w:rsid w:val="00F84D7E"/>
    <w:rsid w:val="00F86C42"/>
    <w:rsid w:val="00F87EF9"/>
    <w:rsid w:val="00F926EF"/>
    <w:rsid w:val="00F92B4F"/>
    <w:rsid w:val="00F943E3"/>
    <w:rsid w:val="00F94D38"/>
    <w:rsid w:val="00F97C36"/>
    <w:rsid w:val="00F97CFA"/>
    <w:rsid w:val="00FA0337"/>
    <w:rsid w:val="00FA09CD"/>
    <w:rsid w:val="00FA141D"/>
    <w:rsid w:val="00FA3A51"/>
    <w:rsid w:val="00FA522C"/>
    <w:rsid w:val="00FA5F16"/>
    <w:rsid w:val="00FA6D4D"/>
    <w:rsid w:val="00FA6F91"/>
    <w:rsid w:val="00FA7FFD"/>
    <w:rsid w:val="00FB1C13"/>
    <w:rsid w:val="00FB258F"/>
    <w:rsid w:val="00FB3AAF"/>
    <w:rsid w:val="00FB5B58"/>
    <w:rsid w:val="00FB6E65"/>
    <w:rsid w:val="00FC01E7"/>
    <w:rsid w:val="00FC0981"/>
    <w:rsid w:val="00FC1B8D"/>
    <w:rsid w:val="00FC2CDC"/>
    <w:rsid w:val="00FC5FA0"/>
    <w:rsid w:val="00FC6EBF"/>
    <w:rsid w:val="00FC7011"/>
    <w:rsid w:val="00FD1F84"/>
    <w:rsid w:val="00FD3411"/>
    <w:rsid w:val="00FD3871"/>
    <w:rsid w:val="00FD70CA"/>
    <w:rsid w:val="00FE11E8"/>
    <w:rsid w:val="00FE12CD"/>
    <w:rsid w:val="00FE15CE"/>
    <w:rsid w:val="00FE2101"/>
    <w:rsid w:val="00FE2712"/>
    <w:rsid w:val="00FE3317"/>
    <w:rsid w:val="00FE4983"/>
    <w:rsid w:val="00FE4E51"/>
    <w:rsid w:val="00FE5B5A"/>
    <w:rsid w:val="00FE7B1D"/>
    <w:rsid w:val="00FF2A11"/>
    <w:rsid w:val="00FF49F9"/>
    <w:rsid w:val="00FF669B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C49A30-B91C-47C4-AB41-0B08BE06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391"/>
    <w:rPr>
      <w:rFonts w:ascii="Book Antiqua" w:hAnsi="Book Antiqua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C305E"/>
    <w:pPr>
      <w:keepNext/>
      <w:keepLines/>
      <w:tabs>
        <w:tab w:val="left" w:pos="2520"/>
      </w:tabs>
      <w:spacing w:after="960"/>
      <w:ind w:right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HD2"/>
    <w:basedOn w:val="BodyText"/>
    <w:next w:val="BodyText"/>
    <w:link w:val="Heading2Char"/>
    <w:uiPriority w:val="9"/>
    <w:qFormat/>
    <w:rsid w:val="003C305E"/>
    <w:pPr>
      <w:keepNext/>
      <w:keepLines/>
      <w:pageBreakBefore/>
      <w:pBdr>
        <w:top w:val="single" w:sz="48" w:space="4" w:color="auto"/>
      </w:pBdr>
      <w:ind w:left="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BodyText"/>
    <w:next w:val="BodyText"/>
    <w:link w:val="Heading3Char"/>
    <w:uiPriority w:val="9"/>
    <w:qFormat/>
    <w:rsid w:val="003C305E"/>
    <w:pPr>
      <w:keepNext/>
      <w:keepLines/>
      <w:ind w:left="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3C305E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BodyText"/>
    <w:next w:val="BodyText"/>
    <w:link w:val="Heading5Char"/>
    <w:uiPriority w:val="9"/>
    <w:qFormat/>
    <w:rsid w:val="003C305E"/>
    <w:pPr>
      <w:keepNext/>
      <w:keepLines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Indent"/>
    <w:link w:val="Heading6Char"/>
    <w:uiPriority w:val="9"/>
    <w:qFormat/>
    <w:rsid w:val="003C305E"/>
    <w:pPr>
      <w:ind w:left="72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Indent"/>
    <w:link w:val="Heading7Char"/>
    <w:uiPriority w:val="9"/>
    <w:qFormat/>
    <w:rsid w:val="003C305E"/>
    <w:pPr>
      <w:ind w:left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Indent"/>
    <w:link w:val="Heading8Char"/>
    <w:uiPriority w:val="9"/>
    <w:qFormat/>
    <w:rsid w:val="003C305E"/>
    <w:pPr>
      <w:ind w:left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Indent"/>
    <w:link w:val="Heading9Char"/>
    <w:uiPriority w:val="9"/>
    <w:qFormat/>
    <w:rsid w:val="003C305E"/>
    <w:pPr>
      <w:ind w:left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7469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HD2 Char"/>
    <w:link w:val="Heading2"/>
    <w:uiPriority w:val="9"/>
    <w:semiHidden/>
    <w:rsid w:val="0047469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47469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474693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474693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474693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474693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474693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474693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BodyText">
    <w:name w:val="Body Text"/>
    <w:aliases w:val="body text,contents,bt,body tesx"/>
    <w:basedOn w:val="Normal"/>
    <w:link w:val="BodyTextChar"/>
    <w:uiPriority w:val="99"/>
    <w:rsid w:val="003C305E"/>
    <w:pPr>
      <w:spacing w:before="120" w:after="120"/>
      <w:ind w:left="2520"/>
    </w:pPr>
  </w:style>
  <w:style w:type="character" w:customStyle="1" w:styleId="BodyTextChar">
    <w:name w:val="Body Text Char"/>
    <w:aliases w:val="body text Char,contents Char,bt Char,body tesx Char"/>
    <w:link w:val="BodyText"/>
    <w:uiPriority w:val="99"/>
    <w:locked/>
    <w:rsid w:val="00216A2E"/>
    <w:rPr>
      <w:rFonts w:ascii="Book Antiqua" w:hAnsi="Book Antiqua" w:cs="Times New Roman"/>
      <w:lang w:val="en-US" w:eastAsia="en-US" w:bidi="ar-SA"/>
    </w:rPr>
  </w:style>
  <w:style w:type="paragraph" w:styleId="NormalIndent">
    <w:name w:val="Normal Indent"/>
    <w:basedOn w:val="Normal"/>
    <w:uiPriority w:val="99"/>
    <w:rsid w:val="003C305E"/>
    <w:pPr>
      <w:ind w:left="720"/>
    </w:pPr>
  </w:style>
  <w:style w:type="paragraph" w:styleId="TOC2">
    <w:name w:val="toc 2"/>
    <w:basedOn w:val="Normal"/>
    <w:next w:val="Normal"/>
    <w:uiPriority w:val="39"/>
    <w:rsid w:val="003C305E"/>
    <w:pPr>
      <w:tabs>
        <w:tab w:val="right" w:leader="dot" w:pos="10080"/>
      </w:tabs>
      <w:spacing w:before="120" w:after="120"/>
      <w:ind w:left="2520"/>
    </w:pPr>
  </w:style>
  <w:style w:type="paragraph" w:styleId="Footer">
    <w:name w:val="footer"/>
    <w:basedOn w:val="Normal"/>
    <w:link w:val="FooterChar"/>
    <w:uiPriority w:val="99"/>
    <w:rsid w:val="003C305E"/>
    <w:pPr>
      <w:tabs>
        <w:tab w:val="right" w:pos="7920"/>
      </w:tabs>
    </w:pPr>
    <w:rPr>
      <w:sz w:val="16"/>
    </w:rPr>
  </w:style>
  <w:style w:type="character" w:customStyle="1" w:styleId="FooterChar">
    <w:name w:val="Footer Char"/>
    <w:link w:val="Footer"/>
    <w:uiPriority w:val="99"/>
    <w:locked/>
    <w:rsid w:val="00CE4285"/>
    <w:rPr>
      <w:rFonts w:ascii="Book Antiqua" w:hAnsi="Book Antiqua" w:cs="Times New Roman"/>
      <w:sz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3C305E"/>
    <w:pPr>
      <w:tabs>
        <w:tab w:val="right" w:pos="10440"/>
      </w:tabs>
    </w:pPr>
  </w:style>
  <w:style w:type="character" w:customStyle="1" w:styleId="HeaderChar">
    <w:name w:val="Header Char"/>
    <w:link w:val="Header"/>
    <w:uiPriority w:val="99"/>
    <w:semiHidden/>
    <w:rsid w:val="00474693"/>
    <w:rPr>
      <w:rFonts w:ascii="Book Antiqua" w:hAnsi="Book Antiqua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3C305E"/>
    <w:pPr>
      <w:keepLines/>
      <w:spacing w:after="120"/>
      <w:ind w:left="2520" w:right="72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74693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customStyle="1" w:styleId="TableText">
    <w:name w:val="Table Text"/>
    <w:basedOn w:val="Normal"/>
    <w:rsid w:val="003C305E"/>
    <w:pPr>
      <w:keepLines/>
    </w:pPr>
    <w:rPr>
      <w:sz w:val="16"/>
    </w:rPr>
  </w:style>
  <w:style w:type="paragraph" w:customStyle="1" w:styleId="HeadingBar">
    <w:name w:val="Heading Bar"/>
    <w:basedOn w:val="Normal"/>
    <w:next w:val="Heading3"/>
    <w:rsid w:val="003C305E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itleBar">
    <w:name w:val="Title Bar"/>
    <w:basedOn w:val="Normal"/>
    <w:rsid w:val="003C305E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OCHeading1">
    <w:name w:val="TOC Heading1"/>
    <w:basedOn w:val="Normal"/>
    <w:rsid w:val="003C305E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HighlightedVariable">
    <w:name w:val="Highlighted Variable"/>
    <w:rsid w:val="003C305E"/>
    <w:rPr>
      <w:rFonts w:ascii="Book Antiqua" w:hAnsi="Book Antiqua" w:cs="Times New Roman"/>
      <w:color w:val="0000FF"/>
    </w:rPr>
  </w:style>
  <w:style w:type="paragraph" w:customStyle="1" w:styleId="TableHeading">
    <w:name w:val="Table Heading"/>
    <w:basedOn w:val="TableText"/>
    <w:rsid w:val="003C305E"/>
    <w:pPr>
      <w:spacing w:before="120" w:after="120"/>
    </w:pPr>
    <w:rPr>
      <w:b/>
    </w:rPr>
  </w:style>
  <w:style w:type="character" w:styleId="PageNumber">
    <w:name w:val="page number"/>
    <w:uiPriority w:val="99"/>
    <w:rsid w:val="003C305E"/>
    <w:rPr>
      <w:rFonts w:ascii="Book Antiqua" w:hAnsi="Book Antiqua" w:cs="Times New Roman"/>
    </w:rPr>
  </w:style>
  <w:style w:type="paragraph" w:customStyle="1" w:styleId="Title-Major">
    <w:name w:val="Title-Major"/>
    <w:basedOn w:val="Title"/>
    <w:rsid w:val="003C305E"/>
    <w:rPr>
      <w:smallCaps/>
    </w:rPr>
  </w:style>
  <w:style w:type="paragraph" w:customStyle="1" w:styleId="Note">
    <w:name w:val="Note"/>
    <w:basedOn w:val="BodyText"/>
    <w:rsid w:val="003C305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TOC1">
    <w:name w:val="toc 1"/>
    <w:basedOn w:val="Normal"/>
    <w:next w:val="Normal"/>
    <w:uiPriority w:val="39"/>
    <w:semiHidden/>
    <w:rsid w:val="003C305E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TOC3">
    <w:name w:val="toc 3"/>
    <w:basedOn w:val="Normal"/>
    <w:next w:val="Normal"/>
    <w:uiPriority w:val="39"/>
    <w:rsid w:val="003C305E"/>
    <w:pPr>
      <w:tabs>
        <w:tab w:val="right" w:leader="dot" w:pos="10080"/>
      </w:tabs>
      <w:ind w:left="2880"/>
    </w:pPr>
  </w:style>
  <w:style w:type="paragraph" w:styleId="TOC4">
    <w:name w:val="toc 4"/>
    <w:basedOn w:val="Normal"/>
    <w:next w:val="Normal"/>
    <w:uiPriority w:val="39"/>
    <w:rsid w:val="003C305E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uiPriority w:val="39"/>
    <w:semiHidden/>
    <w:rsid w:val="003C305E"/>
    <w:pPr>
      <w:tabs>
        <w:tab w:val="right" w:leader="dot" w:pos="10080"/>
      </w:tabs>
      <w:ind w:left="3600"/>
    </w:pPr>
    <w:rPr>
      <w:sz w:val="18"/>
    </w:rPr>
  </w:style>
  <w:style w:type="paragraph" w:customStyle="1" w:styleId="Bullet">
    <w:name w:val="Bullet"/>
    <w:basedOn w:val="BodyText"/>
    <w:rsid w:val="003C305E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3C305E"/>
    <w:pPr>
      <w:ind w:left="3427" w:hanging="547"/>
    </w:pPr>
  </w:style>
  <w:style w:type="paragraph" w:customStyle="1" w:styleId="NumberList">
    <w:name w:val="Number List"/>
    <w:basedOn w:val="BodyText"/>
    <w:rsid w:val="003C305E"/>
    <w:pPr>
      <w:spacing w:before="60" w:after="60"/>
      <w:ind w:left="3240" w:hanging="360"/>
    </w:pPr>
  </w:style>
  <w:style w:type="paragraph" w:customStyle="1" w:styleId="RouteTitle">
    <w:name w:val="Route Title"/>
    <w:basedOn w:val="Normal"/>
    <w:rsid w:val="003C305E"/>
    <w:pPr>
      <w:keepLines/>
      <w:spacing w:after="120"/>
      <w:ind w:left="2520" w:right="720"/>
    </w:pPr>
    <w:rPr>
      <w:sz w:val="36"/>
    </w:rPr>
  </w:style>
  <w:style w:type="paragraph" w:customStyle="1" w:styleId="Checklist-X">
    <w:name w:val="Checklist-X"/>
    <w:basedOn w:val="Checklist"/>
    <w:rsid w:val="003C305E"/>
  </w:style>
  <w:style w:type="paragraph" w:customStyle="1" w:styleId="InfoBox">
    <w:name w:val="Info Box"/>
    <w:basedOn w:val="BodyText"/>
    <w:rsid w:val="003C305E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32">
    <w:name w:val="tty132"/>
    <w:basedOn w:val="Normal"/>
    <w:rsid w:val="003C305E"/>
    <w:rPr>
      <w:rFonts w:ascii="Courier New" w:hAnsi="Courier New"/>
      <w:sz w:val="12"/>
    </w:rPr>
  </w:style>
  <w:style w:type="paragraph" w:customStyle="1" w:styleId="tty180">
    <w:name w:val="tty180"/>
    <w:basedOn w:val="Normal"/>
    <w:rsid w:val="003C305E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3C305E"/>
    <w:rPr>
      <w:rFonts w:ascii="Courier New" w:hAnsi="Courier New"/>
    </w:rPr>
  </w:style>
  <w:style w:type="paragraph" w:customStyle="1" w:styleId="tty80indent">
    <w:name w:val="tty80 indent"/>
    <w:basedOn w:val="tty80"/>
    <w:rsid w:val="003C305E"/>
    <w:pPr>
      <w:ind w:left="2895"/>
    </w:pPr>
  </w:style>
  <w:style w:type="paragraph" w:customStyle="1" w:styleId="NoteWide">
    <w:name w:val="Note Wide"/>
    <w:basedOn w:val="Note"/>
    <w:rsid w:val="003C305E"/>
    <w:pPr>
      <w:ind w:right="2160"/>
    </w:pPr>
  </w:style>
  <w:style w:type="paragraph" w:customStyle="1" w:styleId="NoteBoilerplt">
    <w:name w:val="NoteBoilerplt"/>
    <w:basedOn w:val="BodyText2"/>
    <w:rsid w:val="003C305E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tabs>
        <w:tab w:val="left" w:pos="2160"/>
      </w:tabs>
      <w:spacing w:after="0" w:line="240" w:lineRule="auto"/>
      <w:ind w:left="180" w:right="8280"/>
    </w:pPr>
  </w:style>
  <w:style w:type="paragraph" w:styleId="BodyText2">
    <w:name w:val="Body Text 2"/>
    <w:basedOn w:val="Normal"/>
    <w:link w:val="BodyText2Char"/>
    <w:uiPriority w:val="99"/>
    <w:rsid w:val="003C305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474693"/>
    <w:rPr>
      <w:rFonts w:ascii="Book Antiqua" w:hAnsi="Book Antiqua"/>
      <w:lang w:val="en-US" w:eastAsia="en-US"/>
    </w:rPr>
  </w:style>
  <w:style w:type="paragraph" w:customStyle="1" w:styleId="NoteDevBlue">
    <w:name w:val="NoteDevBlue"/>
    <w:basedOn w:val="Normal"/>
    <w:rsid w:val="003C305E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ind w:left="180" w:right="5400"/>
    </w:pPr>
  </w:style>
  <w:style w:type="paragraph" w:customStyle="1" w:styleId="NoteUsrYellow">
    <w:name w:val="NoteUsrYellow"/>
    <w:basedOn w:val="NoteDevBlue"/>
    <w:rsid w:val="003C305E"/>
    <w:pPr>
      <w:shd w:val="clear" w:color="auto" w:fill="FFFF00"/>
      <w:tabs>
        <w:tab w:val="left" w:pos="5040"/>
      </w:tabs>
    </w:pPr>
  </w:style>
  <w:style w:type="paragraph" w:customStyle="1" w:styleId="1SitaFormsMainHeading">
    <w:name w:val="1SitaFormsMainHeading"/>
    <w:basedOn w:val="Heading1"/>
    <w:rsid w:val="00850B5C"/>
    <w:pPr>
      <w:keepLines w:val="0"/>
      <w:widowControl w:val="0"/>
      <w:tabs>
        <w:tab w:val="clear" w:pos="2520"/>
      </w:tabs>
      <w:suppressAutoHyphens/>
      <w:autoSpaceDE w:val="0"/>
      <w:autoSpaceDN w:val="0"/>
      <w:adjustRightInd w:val="0"/>
      <w:spacing w:after="0"/>
      <w:ind w:right="0"/>
      <w:jc w:val="center"/>
    </w:pPr>
    <w:rPr>
      <w:rFonts w:ascii="Arial" w:hAnsi="Arial" w:cs="Arial"/>
      <w:b w:val="0"/>
      <w:bCs w:val="0"/>
      <w:szCs w:val="30"/>
      <w:lang w:val="en-GB" w:eastAsia="en-GB"/>
    </w:rPr>
  </w:style>
  <w:style w:type="paragraph" w:customStyle="1" w:styleId="2SitaFormSubHeading">
    <w:name w:val="2SitaFormSubHeading"/>
    <w:basedOn w:val="Normal"/>
    <w:rsid w:val="00850B5C"/>
    <w:pPr>
      <w:suppressAutoHyphens/>
      <w:jc w:val="center"/>
    </w:pPr>
    <w:rPr>
      <w:rFonts w:ascii="Arial" w:hAnsi="Arial" w:cs="Arial"/>
      <w:b/>
      <w:bCs/>
      <w:caps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DB2303"/>
    <w:rPr>
      <w:rFonts w:ascii="Times New Roman" w:hAnsi="Times New Roman"/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74693"/>
    <w:rPr>
      <w:sz w:val="0"/>
      <w:szCs w:val="0"/>
      <w:lang w:val="en-US" w:eastAsia="en-US"/>
    </w:rPr>
  </w:style>
  <w:style w:type="paragraph" w:customStyle="1" w:styleId="hangingindent">
    <w:name w:val="hanging indent"/>
    <w:basedOn w:val="BodyText"/>
    <w:rsid w:val="00C216EE"/>
    <w:pPr>
      <w:keepLines/>
      <w:ind w:left="5400" w:hanging="2880"/>
    </w:pPr>
  </w:style>
  <w:style w:type="character" w:styleId="Hyperlink">
    <w:name w:val="Hyperlink"/>
    <w:uiPriority w:val="99"/>
    <w:rsid w:val="00D06235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9045D8"/>
    <w:pPr>
      <w:overflowPunct w:val="0"/>
      <w:autoSpaceDE w:val="0"/>
      <w:autoSpaceDN w:val="0"/>
      <w:adjustRightInd w:val="0"/>
      <w:spacing w:after="240"/>
      <w:ind w:hanging="720"/>
      <w:textAlignment w:val="baseline"/>
    </w:pPr>
  </w:style>
  <w:style w:type="character" w:customStyle="1" w:styleId="FootnoteTextChar">
    <w:name w:val="Footnote Text Char"/>
    <w:link w:val="FootnoteText"/>
    <w:uiPriority w:val="99"/>
    <w:semiHidden/>
    <w:rsid w:val="00474693"/>
    <w:rPr>
      <w:rFonts w:ascii="Book Antiqua" w:hAnsi="Book Antiqua"/>
      <w:lang w:val="en-US" w:eastAsia="en-US"/>
    </w:rPr>
  </w:style>
  <w:style w:type="paragraph" w:customStyle="1" w:styleId="Legal">
    <w:name w:val="Legal"/>
    <w:basedOn w:val="Normal"/>
    <w:rsid w:val="009045D8"/>
    <w:pPr>
      <w:overflowPunct w:val="0"/>
      <w:autoSpaceDE w:val="0"/>
      <w:autoSpaceDN w:val="0"/>
      <w:adjustRightInd w:val="0"/>
      <w:spacing w:after="240"/>
      <w:ind w:left="2160"/>
      <w:textAlignment w:val="baseline"/>
    </w:pPr>
    <w:rPr>
      <w:rFonts w:ascii="Times" w:hAnsi="Times"/>
      <w:lang w:val="en-GB"/>
    </w:rPr>
  </w:style>
  <w:style w:type="paragraph" w:styleId="MacroText">
    <w:name w:val="macro"/>
    <w:link w:val="MacroTextChar"/>
    <w:uiPriority w:val="99"/>
    <w:semiHidden/>
    <w:rsid w:val="009045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  <w:lang w:val="en-US" w:eastAsia="en-US"/>
    </w:rPr>
  </w:style>
  <w:style w:type="character" w:customStyle="1" w:styleId="MacroTextChar">
    <w:name w:val="Macro Text Char"/>
    <w:link w:val="MacroText"/>
    <w:uiPriority w:val="99"/>
    <w:semiHidden/>
    <w:rsid w:val="00474693"/>
    <w:rPr>
      <w:rFonts w:ascii="Arial Narrow" w:hAnsi="Arial Narrow"/>
      <w:lang w:val="en-US" w:eastAsia="en-US" w:bidi="ar-SA"/>
    </w:rPr>
  </w:style>
  <w:style w:type="paragraph" w:customStyle="1" w:styleId="font5">
    <w:name w:val="font5"/>
    <w:basedOn w:val="Normal"/>
    <w:rsid w:val="009045D8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  <w:lang w:val="en-GB"/>
    </w:rPr>
  </w:style>
  <w:style w:type="paragraph" w:customStyle="1" w:styleId="font6">
    <w:name w:val="font6"/>
    <w:basedOn w:val="Normal"/>
    <w:rsid w:val="009045D8"/>
    <w:pPr>
      <w:spacing w:before="100" w:beforeAutospacing="1" w:after="100" w:afterAutospacing="1"/>
    </w:pPr>
    <w:rPr>
      <w:rFonts w:eastAsia="Arial Unicode MS" w:cs="Arial Unicode MS"/>
      <w:color w:val="000000"/>
      <w:lang w:val="en-GB"/>
    </w:rPr>
  </w:style>
  <w:style w:type="paragraph" w:customStyle="1" w:styleId="xl24">
    <w:name w:val="xl24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25">
    <w:name w:val="xl25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26">
    <w:name w:val="xl26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27">
    <w:name w:val="xl27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 Unicode MS"/>
      <w:color w:val="000000"/>
      <w:sz w:val="24"/>
      <w:szCs w:val="24"/>
      <w:lang w:val="en-GB"/>
    </w:rPr>
  </w:style>
  <w:style w:type="paragraph" w:customStyle="1" w:styleId="xl28">
    <w:name w:val="xl28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z w:val="24"/>
      <w:szCs w:val="24"/>
      <w:lang w:val="en-GB"/>
    </w:rPr>
  </w:style>
  <w:style w:type="paragraph" w:customStyle="1" w:styleId="xl29">
    <w:name w:val="xl29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 Unicode MS"/>
      <w:sz w:val="24"/>
      <w:szCs w:val="24"/>
      <w:lang w:val="en-GB"/>
    </w:rPr>
  </w:style>
  <w:style w:type="paragraph" w:customStyle="1" w:styleId="xl30">
    <w:name w:val="xl30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 Unicode MS"/>
      <w:sz w:val="24"/>
      <w:szCs w:val="24"/>
      <w:lang w:val="en-GB"/>
    </w:rPr>
  </w:style>
  <w:style w:type="paragraph" w:customStyle="1" w:styleId="xl31">
    <w:name w:val="xl31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right"/>
      <w:textAlignment w:val="top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32">
    <w:name w:val="xl32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top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33">
    <w:name w:val="xl33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textAlignment w:val="top"/>
    </w:pPr>
    <w:rPr>
      <w:rFonts w:eastAsia="Arial Unicode MS" w:cs="Arial Unicode MS"/>
      <w:b/>
      <w:bCs/>
      <w:i/>
      <w:iCs/>
      <w:color w:val="000000"/>
      <w:sz w:val="24"/>
      <w:szCs w:val="24"/>
      <w:lang w:val="en-GB"/>
    </w:rPr>
  </w:style>
  <w:style w:type="paragraph" w:customStyle="1" w:styleId="xl34">
    <w:name w:val="xl34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textAlignment w:val="top"/>
    </w:pPr>
    <w:rPr>
      <w:rFonts w:eastAsia="Arial Unicode MS" w:cs="Arial Unicode MS"/>
      <w:color w:val="000000"/>
      <w:sz w:val="24"/>
      <w:szCs w:val="24"/>
      <w:lang w:val="en-GB"/>
    </w:rPr>
  </w:style>
  <w:style w:type="paragraph" w:customStyle="1" w:styleId="xl35">
    <w:name w:val="xl35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eastAsia="Arial Unicode MS" w:cs="Arial Unicode MS"/>
      <w:sz w:val="24"/>
      <w:szCs w:val="24"/>
      <w:lang w:val="en-GB"/>
    </w:rPr>
  </w:style>
  <w:style w:type="paragraph" w:customStyle="1" w:styleId="xl36">
    <w:name w:val="xl36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textAlignment w:val="top"/>
    </w:pPr>
    <w:rPr>
      <w:rFonts w:eastAsia="Arial Unicode MS" w:cs="Arial Unicode MS"/>
      <w:sz w:val="24"/>
      <w:szCs w:val="24"/>
      <w:lang w:val="en-GB"/>
    </w:rPr>
  </w:style>
  <w:style w:type="paragraph" w:customStyle="1" w:styleId="xl37">
    <w:name w:val="xl37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textAlignment w:val="top"/>
    </w:pPr>
    <w:rPr>
      <w:rFonts w:eastAsia="Arial Unicode MS" w:cs="Arial Unicode MS"/>
      <w:sz w:val="24"/>
      <w:szCs w:val="24"/>
      <w:lang w:val="en-GB"/>
    </w:rPr>
  </w:style>
  <w:style w:type="paragraph" w:customStyle="1" w:styleId="xl38">
    <w:name w:val="xl38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textAlignment w:val="top"/>
    </w:pPr>
    <w:rPr>
      <w:rFonts w:eastAsia="Arial Unicode MS" w:cs="Arial Unicode MS"/>
      <w:color w:val="000000"/>
      <w:sz w:val="24"/>
      <w:szCs w:val="24"/>
      <w:lang w:val="en-GB"/>
    </w:rPr>
  </w:style>
  <w:style w:type="paragraph" w:customStyle="1" w:styleId="xl39">
    <w:name w:val="xl39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right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40">
    <w:name w:val="xl40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41">
    <w:name w:val="xl41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eastAsia="Arial Unicode MS" w:cs="Arial Unicode MS"/>
      <w:b/>
      <w:bCs/>
      <w:i/>
      <w:iCs/>
      <w:color w:val="000000"/>
      <w:sz w:val="24"/>
      <w:szCs w:val="24"/>
      <w:lang w:val="en-GB"/>
    </w:rPr>
  </w:style>
  <w:style w:type="paragraph" w:customStyle="1" w:styleId="xl42">
    <w:name w:val="xl42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eastAsia="Arial Unicode MS" w:cs="Arial Unicode MS"/>
      <w:color w:val="000000"/>
      <w:sz w:val="24"/>
      <w:szCs w:val="24"/>
      <w:lang w:val="en-GB"/>
    </w:rPr>
  </w:style>
  <w:style w:type="paragraph" w:customStyle="1" w:styleId="xl43">
    <w:name w:val="xl43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eastAsia="Arial Unicode MS" w:cs="Arial Unicode MS"/>
      <w:sz w:val="24"/>
      <w:szCs w:val="24"/>
      <w:lang w:val="en-GB"/>
    </w:rPr>
  </w:style>
  <w:style w:type="paragraph" w:customStyle="1" w:styleId="xl44">
    <w:name w:val="xl44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right"/>
      <w:textAlignment w:val="top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45">
    <w:name w:val="xl45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top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xl46">
    <w:name w:val="xl46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textAlignment w:val="top"/>
    </w:pPr>
    <w:rPr>
      <w:rFonts w:eastAsia="Arial Unicode MS" w:cs="Arial Unicode MS"/>
      <w:b/>
      <w:bCs/>
      <w:i/>
      <w:iCs/>
      <w:color w:val="000000"/>
      <w:sz w:val="24"/>
      <w:szCs w:val="24"/>
      <w:lang w:val="en-GB"/>
    </w:rPr>
  </w:style>
  <w:style w:type="paragraph" w:customStyle="1" w:styleId="xl47">
    <w:name w:val="xl47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textAlignment w:val="top"/>
    </w:pPr>
    <w:rPr>
      <w:rFonts w:eastAsia="Arial Unicode MS" w:cs="Arial Unicode MS"/>
      <w:color w:val="000000"/>
      <w:sz w:val="24"/>
      <w:szCs w:val="24"/>
      <w:lang w:val="en-GB"/>
    </w:rPr>
  </w:style>
  <w:style w:type="paragraph" w:customStyle="1" w:styleId="xl48">
    <w:name w:val="xl48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textAlignment w:val="top"/>
    </w:pPr>
    <w:rPr>
      <w:rFonts w:eastAsia="Arial Unicode MS" w:cs="Arial Unicode MS"/>
      <w:color w:val="000000"/>
      <w:sz w:val="24"/>
      <w:szCs w:val="24"/>
      <w:lang w:val="en-GB"/>
    </w:rPr>
  </w:style>
  <w:style w:type="paragraph" w:customStyle="1" w:styleId="xl49">
    <w:name w:val="xl49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 w:cs="Arial Unicode MS"/>
      <w:sz w:val="24"/>
      <w:szCs w:val="24"/>
      <w:lang w:val="en-GB"/>
    </w:rPr>
  </w:style>
  <w:style w:type="paragraph" w:customStyle="1" w:styleId="xl50">
    <w:name w:val="xl50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textAlignment w:val="top"/>
    </w:pPr>
    <w:rPr>
      <w:rFonts w:eastAsia="Arial Unicode MS" w:cs="Arial Unicode MS"/>
      <w:sz w:val="24"/>
      <w:szCs w:val="24"/>
      <w:lang w:val="en-GB"/>
    </w:rPr>
  </w:style>
  <w:style w:type="paragraph" w:customStyle="1" w:styleId="xl51">
    <w:name w:val="xl51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textAlignment w:val="top"/>
    </w:pPr>
    <w:rPr>
      <w:rFonts w:eastAsia="Arial Unicode MS" w:cs="Arial Unicode MS"/>
      <w:sz w:val="24"/>
      <w:szCs w:val="24"/>
      <w:lang w:val="en-GB"/>
    </w:rPr>
  </w:style>
  <w:style w:type="paragraph" w:customStyle="1" w:styleId="xl52">
    <w:name w:val="xl52"/>
    <w:basedOn w:val="Normal"/>
    <w:rsid w:val="009045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textAlignment w:val="top"/>
    </w:pPr>
    <w:rPr>
      <w:rFonts w:eastAsia="Arial Unicode MS" w:cs="Arial Unicode MS"/>
      <w:color w:val="000000"/>
      <w:sz w:val="24"/>
      <w:szCs w:val="24"/>
      <w:lang w:val="en-GB"/>
    </w:rPr>
  </w:style>
  <w:style w:type="paragraph" w:customStyle="1" w:styleId="xl53">
    <w:name w:val="xl53"/>
    <w:basedOn w:val="Normal"/>
    <w:rsid w:val="009045D8"/>
    <w:pPr>
      <w:pBdr>
        <w:top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 w:cs="Arial Unicode MS"/>
      <w:b/>
      <w:bCs/>
      <w:color w:val="000000"/>
      <w:sz w:val="24"/>
      <w:szCs w:val="24"/>
      <w:lang w:val="en-GB"/>
    </w:rPr>
  </w:style>
  <w:style w:type="paragraph" w:customStyle="1" w:styleId="AIMTabs">
    <w:name w:val="AIM Tabs"/>
    <w:basedOn w:val="BodyText"/>
    <w:autoRedefine/>
    <w:rsid w:val="009045D8"/>
    <w:pPr>
      <w:overflowPunct w:val="0"/>
      <w:autoSpaceDE w:val="0"/>
      <w:autoSpaceDN w:val="0"/>
      <w:adjustRightInd w:val="0"/>
      <w:ind w:left="720"/>
      <w:textAlignment w:val="baseline"/>
    </w:pPr>
    <w:rPr>
      <w:lang w:val="en-GB"/>
    </w:rPr>
  </w:style>
  <w:style w:type="paragraph" w:styleId="TOC6">
    <w:name w:val="toc 6"/>
    <w:basedOn w:val="Normal"/>
    <w:next w:val="Normal"/>
    <w:autoRedefine/>
    <w:uiPriority w:val="39"/>
    <w:semiHidden/>
    <w:rsid w:val="009045D8"/>
    <w:pPr>
      <w:overflowPunct w:val="0"/>
      <w:autoSpaceDE w:val="0"/>
      <w:autoSpaceDN w:val="0"/>
      <w:adjustRightInd w:val="0"/>
      <w:ind w:left="1000"/>
      <w:textAlignment w:val="baseline"/>
    </w:pPr>
    <w:rPr>
      <w:lang w:val="en-GB"/>
    </w:rPr>
  </w:style>
  <w:style w:type="paragraph" w:styleId="TOC7">
    <w:name w:val="toc 7"/>
    <w:basedOn w:val="Normal"/>
    <w:next w:val="Normal"/>
    <w:autoRedefine/>
    <w:uiPriority w:val="39"/>
    <w:semiHidden/>
    <w:rsid w:val="009045D8"/>
    <w:pPr>
      <w:overflowPunct w:val="0"/>
      <w:autoSpaceDE w:val="0"/>
      <w:autoSpaceDN w:val="0"/>
      <w:adjustRightInd w:val="0"/>
      <w:ind w:left="1200"/>
      <w:textAlignment w:val="baseline"/>
    </w:pPr>
    <w:rPr>
      <w:lang w:val="en-GB"/>
    </w:rPr>
  </w:style>
  <w:style w:type="paragraph" w:styleId="TOC8">
    <w:name w:val="toc 8"/>
    <w:basedOn w:val="Normal"/>
    <w:next w:val="Normal"/>
    <w:autoRedefine/>
    <w:uiPriority w:val="39"/>
    <w:semiHidden/>
    <w:rsid w:val="009045D8"/>
    <w:pPr>
      <w:overflowPunct w:val="0"/>
      <w:autoSpaceDE w:val="0"/>
      <w:autoSpaceDN w:val="0"/>
      <w:adjustRightInd w:val="0"/>
      <w:ind w:left="1400"/>
      <w:textAlignment w:val="baseline"/>
    </w:pPr>
    <w:rPr>
      <w:lang w:val="en-GB"/>
    </w:rPr>
  </w:style>
  <w:style w:type="paragraph" w:styleId="TOC9">
    <w:name w:val="toc 9"/>
    <w:basedOn w:val="Normal"/>
    <w:next w:val="Normal"/>
    <w:autoRedefine/>
    <w:uiPriority w:val="39"/>
    <w:semiHidden/>
    <w:rsid w:val="009045D8"/>
    <w:pPr>
      <w:overflowPunct w:val="0"/>
      <w:autoSpaceDE w:val="0"/>
      <w:autoSpaceDN w:val="0"/>
      <w:adjustRightInd w:val="0"/>
      <w:ind w:left="1600"/>
      <w:textAlignment w:val="baseline"/>
    </w:pPr>
    <w:rPr>
      <w:lang w:val="en-GB"/>
    </w:rPr>
  </w:style>
  <w:style w:type="paragraph" w:customStyle="1" w:styleId="Style2">
    <w:name w:val="Style2"/>
    <w:basedOn w:val="Normal"/>
    <w:rsid w:val="009045D8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lang w:val="en-GB"/>
    </w:rPr>
  </w:style>
  <w:style w:type="table" w:styleId="TableGrid">
    <w:name w:val="Table Grid"/>
    <w:basedOn w:val="TableNormal"/>
    <w:uiPriority w:val="59"/>
    <w:rsid w:val="009045D8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0">
    <w:name w:val="tabletext"/>
    <w:basedOn w:val="Normal"/>
    <w:rsid w:val="009045D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hapterTitle">
    <w:name w:val="Chapter Title"/>
    <w:rsid w:val="007E5BAB"/>
    <w:rPr>
      <w:rFonts w:cs="Times New Roman"/>
    </w:rPr>
  </w:style>
  <w:style w:type="character" w:customStyle="1" w:styleId="bodycopy">
    <w:name w:val="bodycopy"/>
    <w:rsid w:val="007E5BAB"/>
    <w:rPr>
      <w:rFonts w:cs="Times New Roman"/>
    </w:rPr>
  </w:style>
  <w:style w:type="paragraph" w:customStyle="1" w:styleId="Preliminary">
    <w:name w:val="Preliminary"/>
    <w:basedOn w:val="Normal"/>
    <w:rsid w:val="00E12469"/>
    <w:pPr>
      <w:jc w:val="both"/>
    </w:pPr>
    <w:rPr>
      <w:rFonts w:ascii="Verdana" w:hAnsi="Verdana"/>
      <w:sz w:val="16"/>
      <w:lang w:val="en-GB"/>
    </w:rPr>
  </w:style>
  <w:style w:type="paragraph" w:customStyle="1" w:styleId="BodyBPF">
    <w:name w:val="Body BPF"/>
    <w:basedOn w:val="BodyText"/>
    <w:link w:val="BodyBPFChar"/>
    <w:qFormat/>
    <w:rsid w:val="00026401"/>
    <w:pPr>
      <w:ind w:left="965"/>
    </w:pPr>
    <w:rPr>
      <w:rFonts w:ascii="Arial" w:hAnsi="Arial" w:cs="Arial"/>
    </w:rPr>
  </w:style>
  <w:style w:type="character" w:customStyle="1" w:styleId="BodyBPFChar">
    <w:name w:val="Body BPF Char"/>
    <w:link w:val="BodyBPF"/>
    <w:locked/>
    <w:rsid w:val="00026401"/>
    <w:rPr>
      <w:rFonts w:ascii="Arial" w:hAnsi="Arial" w:cs="Arial"/>
      <w:lang w:val="en-US" w:eastAsia="en-US" w:bidi="ar-SA"/>
    </w:rPr>
  </w:style>
  <w:style w:type="paragraph" w:customStyle="1" w:styleId="Tablebody">
    <w:name w:val="Table body"/>
    <w:rsid w:val="00A90D61"/>
    <w:pPr>
      <w:keepNext/>
      <w:keepLines/>
      <w:spacing w:before="80" w:after="40"/>
    </w:pPr>
    <w:rPr>
      <w:rFonts w:ascii="Arial" w:hAnsi="Arial"/>
      <w:sz w:val="18"/>
      <w:lang w:val="en-US" w:eastAsia="en-US"/>
    </w:rPr>
  </w:style>
  <w:style w:type="paragraph" w:customStyle="1" w:styleId="Heading4BPF">
    <w:name w:val="Heading 4 BPF"/>
    <w:basedOn w:val="Heading4"/>
    <w:link w:val="Heading4BPFChar"/>
    <w:qFormat/>
    <w:rsid w:val="009460FE"/>
    <w:pPr>
      <w:ind w:left="0"/>
    </w:pPr>
    <w:rPr>
      <w:rFonts w:ascii="Book Antiqua" w:hAnsi="Book Antiqua"/>
      <w:bCs w:val="0"/>
      <w:sz w:val="20"/>
      <w:szCs w:val="20"/>
    </w:rPr>
  </w:style>
  <w:style w:type="character" w:customStyle="1" w:styleId="Heading4BPFChar">
    <w:name w:val="Heading 4 BPF Char"/>
    <w:link w:val="Heading4BPF"/>
    <w:locked/>
    <w:rsid w:val="009460FE"/>
    <w:rPr>
      <w:rFonts w:ascii="Book Antiqua" w:hAnsi="Book Antiqua" w:cs="Times New Roman"/>
      <w:b/>
      <w:lang w:val="en-US" w:eastAsia="en-US"/>
    </w:rPr>
  </w:style>
  <w:style w:type="paragraph" w:styleId="NormalWeb">
    <w:name w:val="Normal (Web)"/>
    <w:basedOn w:val="Normal"/>
    <w:unhideWhenUsed/>
    <w:rsid w:val="00EC5CC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2A69D9"/>
    <w:rPr>
      <w:rFonts w:ascii="Consolas" w:eastAsiaTheme="minorHAnsi" w:hAnsi="Consolas" w:cstheme="minorBidi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2A69D9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2A69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43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GLOBAL10\Wordlib\OM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8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Ronwyn van den Berg</Manager>
  <Company>WMI</Company>
  <LinksUpToDate>false</LinksUpToDate>
  <CharactersWithSpaces>4054</CharactersWithSpaces>
  <SharedDoc>false</SharedDoc>
  <HLinks>
    <vt:vector size="54" baseType="variant"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_Toc378605503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_Toc378605502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_Toc378605501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_Toc378605500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_Toc378605499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_Toc378605498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_Toc378605497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_Toc378605496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_Toc378605495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Furey</dc:creator>
  <cp:lastModifiedBy>Microsoft account</cp:lastModifiedBy>
  <cp:revision>3</cp:revision>
  <cp:lastPrinted>2007-05-22T09:44:00Z</cp:lastPrinted>
  <dcterms:created xsi:type="dcterms:W3CDTF">2014-09-20T14:33:00Z</dcterms:created>
  <dcterms:modified xsi:type="dcterms:W3CDTF">2014-09-20T14:42:00Z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-1049967663</vt:i4>
  </property>
  <property fmtid="{D5CDD505-2E9C-101B-9397-08002B2CF9AE}" pid="3" name="_NewReviewCycle">
    <vt:lpwstr/>
  </property>
  <property fmtid="{D5CDD505-2E9C-101B-9397-08002B2CF9AE}" pid="4" name="_EmailSubject">
    <vt:lpwstr>kbc</vt:lpwstr>
  </property>
  <property fmtid="{D5CDD505-2E9C-101B-9397-08002B2CF9AE}" pid="5" name="_AuthorEmail">
    <vt:lpwstr>brendan.furey@kbc.ie</vt:lpwstr>
  </property>
  <property fmtid="{D5CDD505-2E9C-101B-9397-08002B2CF9AE}" pid="6" name="_AuthorEmailDisplayName">
    <vt:lpwstr>Furey, Brendan</vt:lpwstr>
  </property>
  <property fmtid="{D5CDD505-2E9C-101B-9397-08002B2CF9AE}" pid="7" name="_ReviewingToolsShownOnce">
    <vt:lpwstr/>
  </property>
</Properties>
</file>